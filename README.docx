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ok Antiqua" w:hAnsi="Book Antiqua"/>
          <w:sz w:val="24"/>
        </w:r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28"/>
            <w:gridCol w:w="8382"/>
          </w:tblGrid>
          <w:tr w:rsidR="004D142F" w:rsidRPr="00E67879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142F" w:rsidRPr="00E67879" w:rsidRDefault="004D142F">
                <w:pPr>
                  <w:pStyle w:val="NoSpacing"/>
                  <w:rPr>
                    <w:rFonts w:ascii="Book Antiqua" w:hAnsi="Book Antiqua"/>
                    <w:sz w:val="24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D142F" w:rsidRPr="00E67879" w:rsidRDefault="00F77E23" w:rsidP="00FF0541">
                <w:pPr>
                  <w:pStyle w:val="NoSpacing"/>
                  <w:rPr>
                    <w:rFonts w:ascii="Book Antiqua" w:eastAsiaTheme="majorEastAsia" w:hAnsi="Book Antiqua" w:cstheme="majorBidi"/>
                    <w:color w:val="775F55" w:themeColor="text2"/>
                    <w:sz w:val="144"/>
                    <w:szCs w:val="120"/>
                  </w:rPr>
                </w:pPr>
                <w:sdt>
                  <w:sdtPr>
                    <w:rPr>
                      <w:rFonts w:ascii="Book Antiqua" w:eastAsiaTheme="majorEastAsia" w:hAnsi="Book Antiqua" w:cstheme="majorBidi"/>
                      <w:caps/>
                      <w:color w:val="775F55" w:themeColor="text2"/>
                      <w:sz w:val="144"/>
                      <w:szCs w:val="110"/>
                    </w:rPr>
                    <w:alias w:val="Title"/>
                    <w:id w:val="541102321"/>
                    <w:placeholder>
                      <w:docPart w:val="165F3B6C3F624D6AA13FB04A9AA3900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60051" w:rsidRPr="00E67879">
                      <w:rPr>
                        <w:rFonts w:ascii="Book Antiqua" w:eastAsiaTheme="majorEastAsia" w:hAnsi="Book Antiqua" w:cs="Calibri"/>
                        <w:caps/>
                        <w:color w:val="775F55" w:themeColor="text2"/>
                        <w:sz w:val="144"/>
                        <w:szCs w:val="110"/>
                        <w:lang w:val="en-GB"/>
                      </w:rPr>
                      <w:t>Γραφικ</w:t>
                    </w:r>
                    <w:r w:rsidR="00FF0541" w:rsidRPr="00E67879">
                      <w:rPr>
                        <w:rFonts w:ascii="Book Antiqua" w:eastAsiaTheme="majorEastAsia" w:hAnsi="Book Antiqua" w:cs="Calibri"/>
                        <w:caps/>
                        <w:color w:val="775F55" w:themeColor="text2"/>
                        <w:sz w:val="144"/>
                        <w:szCs w:val="110"/>
                        <w:lang w:val="en-GB"/>
                      </w:rPr>
                      <w:t>A</w:t>
                    </w:r>
                    <w:r w:rsidR="00D60051" w:rsidRPr="00E67879">
                      <w:rPr>
                        <w:rFonts w:ascii="Book Antiqua" w:eastAsiaTheme="majorEastAsia" w:hAnsi="Book Antiqua" w:cstheme="majorBidi"/>
                        <w:caps/>
                        <w:color w:val="775F55" w:themeColor="text2"/>
                        <w:sz w:val="144"/>
                        <w:szCs w:val="110"/>
                        <w:lang w:val="en-GB"/>
                      </w:rPr>
                      <w:t xml:space="preserve"> </w:t>
                    </w:r>
                    <w:r w:rsidR="00D60051" w:rsidRPr="00E67879">
                      <w:rPr>
                        <w:rFonts w:ascii="Book Antiqua" w:eastAsiaTheme="majorEastAsia" w:hAnsi="Book Antiqua" w:cs="Calibri"/>
                        <w:caps/>
                        <w:color w:val="775F55" w:themeColor="text2"/>
                        <w:sz w:val="144"/>
                        <w:szCs w:val="110"/>
                        <w:lang w:val="en-GB"/>
                      </w:rPr>
                      <w:t>Ι</w:t>
                    </w:r>
                  </w:sdtContent>
                </w:sdt>
              </w:p>
            </w:tc>
          </w:tr>
          <w:tr w:rsidR="004D142F" w:rsidRPr="00E6787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142F" w:rsidRPr="00E67879" w:rsidRDefault="004D142F">
                <w:pPr>
                  <w:pStyle w:val="NoSpacing"/>
                  <w:rPr>
                    <w:rFonts w:ascii="Book Antiqua" w:hAnsi="Book Antiqua"/>
                    <w:color w:val="EBDDC3" w:themeColor="background2"/>
                    <w:sz w:val="24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D142F" w:rsidRPr="00E67879" w:rsidRDefault="00D67B15">
                <w:pPr>
                  <w:rPr>
                    <w:rFonts w:ascii="Book Antiqua" w:hAnsi="Book Antiqua"/>
                    <w:sz w:val="24"/>
                  </w:rPr>
                </w:pPr>
                <w:r w:rsidRPr="00E67879">
                  <w:rPr>
                    <w:rFonts w:ascii="Book Antiqua" w:hAnsi="Book Antiqua"/>
                    <w:noProof/>
                    <w:sz w:val="24"/>
                    <w:lang w:eastAsia="en-US"/>
                  </w:rPr>
                  <w:drawing>
                    <wp:inline distT="0" distB="0" distL="0" distR="0" wp14:anchorId="3AEDA569" wp14:editId="49EF797F">
                      <wp:extent cx="5276850" cy="2733675"/>
                      <wp:effectExtent l="0" t="0" r="0" b="9525"/>
                      <wp:docPr id="13" name="Picture 13" descr="C:\Users\steve_000\AppData\Local\Microsoft\Windows\INetCache\Content.Word\gam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C:\Users\steve_000\AppData\Local\Microsoft\Windows\INetCache\Content.Word\game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276850" cy="27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D142F" w:rsidRPr="00E67879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D142F" w:rsidRPr="00E67879" w:rsidRDefault="00F77E23">
                <w:pPr>
                  <w:pStyle w:val="NoSpacing"/>
                  <w:jc w:val="center"/>
                  <w:rPr>
                    <w:rFonts w:ascii="Book Antiqua" w:hAnsi="Book Antiqua"/>
                    <w:color w:val="FFFFFF" w:themeColor="background1"/>
                    <w:sz w:val="36"/>
                    <w:szCs w:val="32"/>
                  </w:rPr>
                </w:pPr>
                <w:sdt>
                  <w:sdtPr>
                    <w:rPr>
                      <w:rFonts w:ascii="Book Antiqua" w:hAnsi="Book Antiqua"/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3E1188375B8A459E82F9EEFB18058C9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2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60051" w:rsidRPr="00E67879">
                      <w:rPr>
                        <w:rFonts w:ascii="Book Antiqua" w:hAnsi="Book Antiqua"/>
                        <w:color w:val="FFFFFF" w:themeColor="background1"/>
                        <w:sz w:val="32"/>
                        <w:szCs w:val="32"/>
                      </w:rPr>
                      <w:t>1/21/2015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D142F" w:rsidRPr="00E67879" w:rsidRDefault="00F77E23" w:rsidP="00D60051">
                <w:pPr>
                  <w:pStyle w:val="NoSpacing"/>
                  <w:rPr>
                    <w:rFonts w:ascii="Book Antiqua" w:hAnsi="Book Antiqua"/>
                    <w:color w:val="FFFFFF" w:themeColor="background1"/>
                    <w:sz w:val="44"/>
                    <w:szCs w:val="40"/>
                  </w:rPr>
                </w:pPr>
                <w:sdt>
                  <w:sdtPr>
                    <w:rPr>
                      <w:rFonts w:ascii="Book Antiqua" w:hAnsi="Book Antiqua"/>
                      <w:color w:val="FFFFFF" w:themeColor="background1"/>
                      <w:sz w:val="44"/>
                      <w:szCs w:val="40"/>
                    </w:rPr>
                    <w:alias w:val="Subtitle"/>
                    <w:id w:val="541102329"/>
                    <w:placeholder>
                      <w:docPart w:val="1BD326FDE96E40D1A2B22BA8E65956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60051" w:rsidRPr="00E67879">
                      <w:rPr>
                        <w:rFonts w:ascii="Book Antiqua" w:hAnsi="Book Antiqua"/>
                        <w:color w:val="FFFFFF" w:themeColor="background1"/>
                        <w:sz w:val="44"/>
                        <w:szCs w:val="40"/>
                        <w:lang w:val="en-GB"/>
                      </w:rPr>
                      <w:t>INTERSTELLAR GAME</w:t>
                    </w:r>
                  </w:sdtContent>
                </w:sdt>
              </w:p>
            </w:tc>
          </w:tr>
          <w:tr w:rsidR="004D142F" w:rsidRPr="00E67879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D142F" w:rsidRPr="00E67879" w:rsidRDefault="004D142F">
                <w:pPr>
                  <w:pStyle w:val="NoSpacing"/>
                  <w:rPr>
                    <w:rFonts w:ascii="Book Antiqua" w:hAnsi="Book Antiqua"/>
                    <w:color w:val="FFFFFF" w:themeColor="background1"/>
                    <w:sz w:val="40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D60051" w:rsidRPr="00E67879" w:rsidRDefault="00FF0541">
                <w:pPr>
                  <w:pStyle w:val="NoSpacing"/>
                  <w:spacing w:line="360" w:lineRule="auto"/>
                  <w:rPr>
                    <w:rFonts w:ascii="Book Antiqua" w:eastAsiaTheme="majorEastAsia" w:hAnsi="Book Antiqua" w:cstheme="majorBidi"/>
                    <w:sz w:val="36"/>
                    <w:szCs w:val="26"/>
                  </w:rPr>
                </w:pPr>
                <w:r w:rsidRPr="00E67879">
                  <w:rPr>
                    <w:rFonts w:ascii="Book Antiqua" w:eastAsiaTheme="majorEastAsia" w:hAnsi="Book Antiqua" w:cstheme="majorBidi"/>
                    <w:sz w:val="36"/>
                    <w:szCs w:val="26"/>
                    <w:lang w:val="el-GR"/>
                  </w:rPr>
                  <w:t xml:space="preserve">Ορέστης </w:t>
                </w:r>
                <w:r w:rsidRPr="00E67879">
                  <w:rPr>
                    <w:rFonts w:ascii="Book Antiqua" w:eastAsiaTheme="majorEastAsia" w:hAnsi="Book Antiqua" w:cstheme="majorBidi"/>
                    <w:sz w:val="36"/>
                    <w:szCs w:val="24"/>
                    <w:lang w:val="el-GR"/>
                  </w:rPr>
                  <w:t>Μελκονιάν</w:t>
                </w:r>
                <w:r w:rsidRPr="00E67879">
                  <w:rPr>
                    <w:rFonts w:ascii="Book Antiqua" w:eastAsiaTheme="majorEastAsia" w:hAnsi="Book Antiqua" w:cstheme="majorBidi"/>
                    <w:sz w:val="36"/>
                    <w:szCs w:val="26"/>
                    <w:lang w:val="el-GR"/>
                  </w:rPr>
                  <w:t xml:space="preserve"> </w:t>
                </w:r>
                <w:r w:rsidRPr="00E67879">
                  <w:rPr>
                    <w:rFonts w:ascii="Book Antiqua" w:eastAsiaTheme="majorEastAsia" w:hAnsi="Book Antiqua" w:cstheme="majorBidi"/>
                    <w:sz w:val="36"/>
                    <w:szCs w:val="26"/>
                  </w:rPr>
                  <w:t>- 1115201000128</w:t>
                </w:r>
              </w:p>
              <w:p w:rsidR="004D142F" w:rsidRPr="00E67879" w:rsidRDefault="00D60051">
                <w:pPr>
                  <w:pStyle w:val="NoSpacing"/>
                  <w:spacing w:line="360" w:lineRule="auto"/>
                  <w:rPr>
                    <w:rFonts w:ascii="Book Antiqua" w:eastAsiaTheme="majorEastAsia" w:hAnsi="Book Antiqua" w:cstheme="majorBidi"/>
                    <w:sz w:val="36"/>
                    <w:szCs w:val="26"/>
                  </w:rPr>
                </w:pPr>
                <w:r w:rsidRPr="00E67879">
                  <w:rPr>
                    <w:rFonts w:ascii="Book Antiqua" w:eastAsiaTheme="majorEastAsia" w:hAnsi="Book Antiqua" w:cstheme="majorBidi"/>
                    <w:sz w:val="36"/>
                    <w:szCs w:val="26"/>
                    <w:lang w:val="el-GR"/>
                  </w:rPr>
                  <w:t>Γάτσιος Στέφανος</w:t>
                </w:r>
                <w:r w:rsidR="00FF0541" w:rsidRPr="00E67879">
                  <w:rPr>
                    <w:rFonts w:ascii="Book Antiqua" w:eastAsiaTheme="majorEastAsia" w:hAnsi="Book Antiqua" w:cstheme="majorBidi"/>
                    <w:sz w:val="36"/>
                    <w:szCs w:val="26"/>
                  </w:rPr>
                  <w:t xml:space="preserve"> </w:t>
                </w:r>
                <w:r w:rsidR="00FF0541" w:rsidRPr="00E67879">
                  <w:rPr>
                    <w:rFonts w:ascii="Book Antiqua" w:eastAsiaTheme="majorEastAsia" w:hAnsi="Book Antiqua" w:cstheme="majorBidi"/>
                    <w:sz w:val="36"/>
                    <w:szCs w:val="26"/>
                    <w:lang w:val="el-GR"/>
                  </w:rPr>
                  <w:t xml:space="preserve"> </w:t>
                </w:r>
                <w:r w:rsidR="00FF0541" w:rsidRPr="00E67879">
                  <w:rPr>
                    <w:rFonts w:ascii="Book Antiqua" w:eastAsiaTheme="majorEastAsia" w:hAnsi="Book Antiqua" w:cstheme="majorBidi"/>
                    <w:sz w:val="36"/>
                    <w:szCs w:val="26"/>
                  </w:rPr>
                  <w:t>-</w:t>
                </w:r>
                <w:r w:rsidRPr="00E67879">
                  <w:rPr>
                    <w:rFonts w:ascii="Book Antiqua" w:eastAsiaTheme="majorEastAsia" w:hAnsi="Book Antiqua" w:cstheme="majorBidi"/>
                    <w:sz w:val="36"/>
                    <w:szCs w:val="26"/>
                    <w:lang w:val="el-GR"/>
                  </w:rPr>
                  <w:t xml:space="preserve"> </w:t>
                </w:r>
                <w:r w:rsidRPr="00E67879">
                  <w:rPr>
                    <w:rFonts w:ascii="Book Antiqua" w:eastAsiaTheme="majorEastAsia" w:hAnsi="Book Antiqua" w:cstheme="majorBidi"/>
                    <w:sz w:val="36"/>
                    <w:szCs w:val="24"/>
                    <w:lang w:val="el-GR"/>
                  </w:rPr>
                  <w:t>1115201000015</w:t>
                </w:r>
                <w:r w:rsidR="00A978B2" w:rsidRPr="00E67879">
                  <w:rPr>
                    <w:rFonts w:ascii="Book Antiqua" w:hAnsi="Book Antiqua"/>
                    <w:sz w:val="36"/>
                    <w:szCs w:val="26"/>
                  </w:rPr>
                  <w:t xml:space="preserve">  </w:t>
                </w:r>
              </w:p>
              <w:p w:rsidR="004D142F" w:rsidRPr="00E67879" w:rsidRDefault="004D142F">
                <w:pPr>
                  <w:pStyle w:val="NoSpacing"/>
                  <w:rPr>
                    <w:rFonts w:ascii="Book Antiqua" w:eastAsiaTheme="majorEastAsia" w:hAnsi="Book Antiqua" w:cstheme="majorBidi"/>
                    <w:i/>
                    <w:iCs/>
                    <w:color w:val="775F55" w:themeColor="text2"/>
                    <w:sz w:val="36"/>
                    <w:szCs w:val="26"/>
                  </w:rPr>
                </w:pPr>
              </w:p>
            </w:tc>
          </w:tr>
        </w:tbl>
        <w:p w:rsidR="004D142F" w:rsidRPr="00E67879" w:rsidRDefault="00A978B2">
          <w:pPr>
            <w:spacing w:after="200" w:line="276" w:lineRule="auto"/>
            <w:rPr>
              <w:rFonts w:ascii="Book Antiqua" w:hAnsi="Book Antiqua"/>
              <w:sz w:val="24"/>
            </w:rPr>
          </w:pPr>
          <w:r w:rsidRPr="00E67879">
            <w:rPr>
              <w:rFonts w:ascii="Book Antiqua" w:hAnsi="Book Antiqua"/>
              <w:sz w:val="24"/>
            </w:rPr>
            <w:br w:type="page"/>
          </w:r>
        </w:p>
      </w:sdtContent>
    </w:sdt>
    <w:p w:rsidR="004D142F" w:rsidRPr="00E67879" w:rsidRDefault="00F77E23">
      <w:pPr>
        <w:pStyle w:val="Title"/>
        <w:rPr>
          <w:rFonts w:ascii="Book Antiqua" w:hAnsi="Book Antiqua"/>
          <w:sz w:val="96"/>
        </w:rPr>
      </w:pPr>
      <w:sdt>
        <w:sdtPr>
          <w:rPr>
            <w:rFonts w:ascii="Book Antiqua" w:hAnsi="Book Antiqua"/>
            <w:sz w:val="96"/>
            <w:lang w:val="en-GB"/>
          </w:rPr>
          <w:alias w:val="Title"/>
          <w:id w:val="-1055697181"/>
          <w:placeholder>
            <w:docPart w:val="A98C63A6E6324DFD9DB33BDBB52664C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F0541" w:rsidRPr="00E67879">
            <w:rPr>
              <w:rFonts w:ascii="Book Antiqua" w:hAnsi="Book Antiqua"/>
              <w:sz w:val="96"/>
            </w:rPr>
            <w:t>ΓραφικA Ι</w:t>
          </w:r>
        </w:sdtContent>
      </w:sdt>
    </w:p>
    <w:p w:rsidR="004D142F" w:rsidRPr="00E67879" w:rsidRDefault="004D142F">
      <w:pPr>
        <w:pStyle w:val="Title"/>
        <w:rPr>
          <w:rFonts w:ascii="Book Antiqua" w:eastAsiaTheme="majorEastAsia" w:hAnsi="Book Antiqua" w:cstheme="majorBidi"/>
          <w:b/>
          <w:bCs/>
          <w:caps/>
          <w:color w:val="DD8047" w:themeColor="accent2"/>
          <w:spacing w:val="50"/>
          <w:sz w:val="28"/>
          <w:szCs w:val="22"/>
        </w:rPr>
      </w:pPr>
    </w:p>
    <w:sdt>
      <w:sdtPr>
        <w:rPr>
          <w:rFonts w:ascii="Book Antiqua" w:hAnsi="Book Antiqua"/>
          <w:sz w:val="28"/>
        </w:rPr>
        <w:id w:val="219697527"/>
        <w:placeholder>
          <w:docPart w:val="AC6DF86A7A5440CDB39976DB19866166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4D142F" w:rsidRPr="00E67879" w:rsidRDefault="00D60051">
          <w:pPr>
            <w:pStyle w:val="Subtitle"/>
            <w:rPr>
              <w:rFonts w:ascii="Book Antiqua" w:hAnsi="Book Antiqua"/>
              <w:sz w:val="28"/>
            </w:rPr>
          </w:pPr>
          <w:r w:rsidRPr="00E67879">
            <w:rPr>
              <w:rFonts w:ascii="Book Antiqua" w:hAnsi="Book Antiqua"/>
              <w:sz w:val="28"/>
              <w:lang w:val="en-GB"/>
            </w:rPr>
            <w:t>INTERSTELLAR GAME</w:t>
          </w:r>
        </w:p>
      </w:sdtContent>
    </w:sdt>
    <w:p w:rsidR="00D60051" w:rsidRPr="00E67879" w:rsidRDefault="00E45383" w:rsidP="0014733B">
      <w:pPr>
        <w:pStyle w:val="Heading1"/>
        <w:rPr>
          <w:rFonts w:ascii="Book Antiqua" w:hAnsi="Book Antiqua"/>
          <w:sz w:val="36"/>
          <w:lang w:val="el-GR"/>
        </w:rPr>
      </w:pPr>
      <w:r w:rsidRPr="00E67879">
        <w:rPr>
          <w:rFonts w:ascii="Book Antiqua" w:hAnsi="Book Antiqua"/>
          <w:sz w:val="36"/>
          <w:lang w:val="el-GR"/>
        </w:rPr>
        <w:t xml:space="preserve">ΤΟ </w:t>
      </w:r>
      <w:r w:rsidR="00FF0541" w:rsidRPr="00E67879">
        <w:rPr>
          <w:rFonts w:ascii="Book Antiqua" w:hAnsi="Book Antiqua"/>
          <w:sz w:val="36"/>
          <w:lang w:val="el-GR"/>
        </w:rPr>
        <w:t>Παιχνιδι</w:t>
      </w:r>
    </w:p>
    <w:p w:rsidR="00FF0541" w:rsidRPr="00E67879" w:rsidRDefault="00FF0541" w:rsidP="00FF0541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sz w:val="24"/>
        </w:rPr>
        <w:t>Χειρ</w:t>
      </w:r>
      <w:r w:rsidRPr="00E67879">
        <w:rPr>
          <w:rFonts w:ascii="Book Antiqua" w:hAnsi="Book Antiqua"/>
          <w:sz w:val="24"/>
          <w:lang w:val="el-GR"/>
        </w:rPr>
        <w:t xml:space="preserve">ίζεστε ένα διαστημόπλοιο που πετάει στο διάστημα με σκοπό να αποφύγετε τους αστεροειδής που έρχονται προς τα εσάς. Για κάθε αστεροειδή που αποφεύγετε προστίθενται στο </w:t>
      </w:r>
      <w:r w:rsidRPr="00E67879">
        <w:rPr>
          <w:rFonts w:ascii="Book Antiqua" w:hAnsi="Book Antiqua"/>
          <w:sz w:val="24"/>
        </w:rPr>
        <w:t xml:space="preserve">score </w:t>
      </w:r>
      <w:r w:rsidRPr="00E67879">
        <w:rPr>
          <w:rFonts w:ascii="Book Antiqua" w:hAnsi="Book Antiqua"/>
          <w:sz w:val="24"/>
          <w:lang w:val="el-GR"/>
        </w:rPr>
        <w:t>σας βαθμός ανάλογος με το μέγεθος του αστεροειδή. Κάθε 1000 βαθμούς</w:t>
      </w:r>
      <w:r w:rsidR="00E45383" w:rsidRPr="00E67879">
        <w:rPr>
          <w:rFonts w:ascii="Book Antiqua" w:hAnsi="Book Antiqua"/>
          <w:sz w:val="24"/>
          <w:lang w:val="el-GR"/>
        </w:rPr>
        <w:t xml:space="preserve"> ανεβαίνετε </w:t>
      </w:r>
      <w:r w:rsidR="00E45383" w:rsidRPr="00E67879">
        <w:rPr>
          <w:rFonts w:ascii="Book Antiqua" w:hAnsi="Book Antiqua"/>
          <w:sz w:val="24"/>
        </w:rPr>
        <w:t>level</w:t>
      </w:r>
      <w:r w:rsidR="00E45383" w:rsidRPr="00E67879">
        <w:rPr>
          <w:rFonts w:ascii="Book Antiqua" w:hAnsi="Book Antiqua"/>
          <w:sz w:val="24"/>
          <w:lang w:val="el-GR"/>
        </w:rPr>
        <w:t xml:space="preserve"> που σημαίνει ότι οι αστεροειδής έχουν μεγαλύτερη ταχύτητα και παράγονται πιο συχνά. Κάθε 10 </w:t>
      </w:r>
      <w:r w:rsidR="00E45383" w:rsidRPr="00E67879">
        <w:rPr>
          <w:rFonts w:ascii="Book Antiqua" w:hAnsi="Book Antiqua"/>
          <w:sz w:val="24"/>
        </w:rPr>
        <w:t xml:space="preserve">level </w:t>
      </w:r>
      <w:r w:rsidR="00E45383" w:rsidRPr="00E67879">
        <w:rPr>
          <w:rFonts w:ascii="Book Antiqua" w:hAnsi="Book Antiqua"/>
          <w:sz w:val="24"/>
          <w:lang w:val="el-GR"/>
        </w:rPr>
        <w:t>γεννιέται ταυτόχρονα ένας παραπάνω αστεροειδής (π.χ. στο 23</w:t>
      </w:r>
      <w:r w:rsidR="00E45383" w:rsidRPr="00E67879">
        <w:rPr>
          <w:rFonts w:ascii="Book Antiqua" w:hAnsi="Book Antiqua"/>
          <w:sz w:val="24"/>
          <w:vertAlign w:val="superscript"/>
          <w:lang w:val="el-GR"/>
        </w:rPr>
        <w:t>ο</w:t>
      </w:r>
      <w:r w:rsidR="00E45383" w:rsidRPr="00E67879">
        <w:rPr>
          <w:rFonts w:ascii="Book Antiqua" w:hAnsi="Book Antiqua"/>
          <w:sz w:val="24"/>
          <w:lang w:val="el-GR"/>
        </w:rPr>
        <w:t xml:space="preserve"> </w:t>
      </w:r>
      <w:r w:rsidR="00E45383" w:rsidRPr="00E67879">
        <w:rPr>
          <w:rFonts w:ascii="Book Antiqua" w:hAnsi="Book Antiqua"/>
          <w:sz w:val="24"/>
        </w:rPr>
        <w:t xml:space="preserve">level </w:t>
      </w:r>
      <w:r w:rsidR="00E45383" w:rsidRPr="00E67879">
        <w:rPr>
          <w:rFonts w:ascii="Book Antiqua" w:hAnsi="Book Antiqua"/>
          <w:sz w:val="24"/>
          <w:lang w:val="el-GR"/>
        </w:rPr>
        <w:t xml:space="preserve">παράγονται </w:t>
      </w:r>
      <w:r w:rsidR="00AE323A" w:rsidRPr="00E67879">
        <w:rPr>
          <w:rFonts w:ascii="Book Antiqua" w:hAnsi="Book Antiqua"/>
          <w:sz w:val="24"/>
          <w:lang w:val="el-GR"/>
        </w:rPr>
        <w:t>τρεις</w:t>
      </w:r>
      <w:r w:rsidR="00E45383" w:rsidRPr="00E67879">
        <w:rPr>
          <w:rFonts w:ascii="Book Antiqua" w:hAnsi="Book Antiqua"/>
          <w:sz w:val="24"/>
          <w:lang w:val="el-GR"/>
        </w:rPr>
        <w:t xml:space="preserve"> αστεροειδής κάθε φορά</w:t>
      </w:r>
      <w:r w:rsidR="00AE323A" w:rsidRPr="00E67879">
        <w:rPr>
          <w:rFonts w:ascii="Book Antiqua" w:hAnsi="Book Antiqua"/>
          <w:sz w:val="24"/>
          <w:lang w:val="el-GR"/>
        </w:rPr>
        <w:t>, στο 30</w:t>
      </w:r>
      <w:r w:rsidR="00AE323A" w:rsidRPr="00E67879">
        <w:rPr>
          <w:rFonts w:ascii="Book Antiqua" w:hAnsi="Book Antiqua"/>
          <w:sz w:val="24"/>
          <w:vertAlign w:val="superscript"/>
          <w:lang w:val="el-GR"/>
        </w:rPr>
        <w:t>ο</w:t>
      </w:r>
      <w:r w:rsidR="00AE323A" w:rsidRPr="00E67879">
        <w:rPr>
          <w:rFonts w:ascii="Book Antiqua" w:hAnsi="Book Antiqua"/>
          <w:sz w:val="24"/>
          <w:lang w:val="el-GR"/>
        </w:rPr>
        <w:t xml:space="preserve"> τέσσερις, κλπ</w:t>
      </w:r>
      <w:r w:rsidR="00E45383" w:rsidRPr="00E67879">
        <w:rPr>
          <w:rFonts w:ascii="Book Antiqua" w:hAnsi="Book Antiqua"/>
          <w:sz w:val="24"/>
          <w:lang w:val="el-GR"/>
        </w:rPr>
        <w:t>).</w:t>
      </w:r>
    </w:p>
    <w:p w:rsidR="00AE323A" w:rsidRPr="00E67879" w:rsidRDefault="00AE323A" w:rsidP="00FF0541">
      <w:pPr>
        <w:rPr>
          <w:rFonts w:ascii="Book Antiqua" w:hAnsi="Book Antiqua"/>
          <w:caps/>
          <w:color w:val="775F55" w:themeColor="text2"/>
          <w:sz w:val="36"/>
          <w:szCs w:val="32"/>
          <w:lang w:val="el-GR"/>
        </w:rPr>
      </w:pPr>
      <w:r w:rsidRPr="00E67879">
        <w:rPr>
          <w:rFonts w:ascii="Book Antiqua" w:hAnsi="Book Antiqua"/>
          <w:caps/>
          <w:color w:val="775F55" w:themeColor="text2"/>
          <w:sz w:val="36"/>
          <w:szCs w:val="32"/>
          <w:lang w:val="el-GR"/>
        </w:rPr>
        <w:t>ΠΕΡΙΒΑΛΛΟΝ ΥΛΟΠΟΙΗΣΗΣ</w:t>
      </w:r>
    </w:p>
    <w:p w:rsidR="009E17A9" w:rsidRPr="00E67879" w:rsidRDefault="00AE323A" w:rsidP="00AE323A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sz w:val="24"/>
          <w:lang w:val="el-GR"/>
        </w:rPr>
        <w:t xml:space="preserve">Το παιχνίδι γράφτηκε σε </w:t>
      </w:r>
      <w:r w:rsidRPr="00E67879">
        <w:rPr>
          <w:rFonts w:ascii="Book Antiqua" w:hAnsi="Book Antiqua"/>
          <w:sz w:val="24"/>
        </w:rPr>
        <w:t xml:space="preserve">C++ </w:t>
      </w:r>
      <w:r w:rsidRPr="00E67879">
        <w:rPr>
          <w:rFonts w:ascii="Book Antiqua" w:hAnsi="Book Antiqua"/>
          <w:sz w:val="24"/>
          <w:lang w:val="el-GR"/>
        </w:rPr>
        <w:t xml:space="preserve">με </w:t>
      </w:r>
      <w:r w:rsidR="009E17A9" w:rsidRPr="00E67879">
        <w:rPr>
          <w:rFonts w:ascii="Book Antiqua" w:hAnsi="Book Antiqua"/>
          <w:sz w:val="24"/>
          <w:lang w:val="el-GR"/>
        </w:rPr>
        <w:t xml:space="preserve">χρήση </w:t>
      </w:r>
      <w:r w:rsidRPr="00E67879">
        <w:rPr>
          <w:rFonts w:ascii="Book Antiqua" w:hAnsi="Book Antiqua"/>
          <w:sz w:val="24"/>
        </w:rPr>
        <w:t>OpenGL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="009E17A9" w:rsidRPr="00E67879">
        <w:rPr>
          <w:rFonts w:ascii="Book Antiqua" w:hAnsi="Book Antiqua"/>
          <w:sz w:val="24"/>
          <w:lang w:val="el-GR"/>
        </w:rPr>
        <w:t xml:space="preserve">στο </w:t>
      </w:r>
      <w:r w:rsidRPr="00E67879">
        <w:rPr>
          <w:rFonts w:ascii="Book Antiqua" w:hAnsi="Book Antiqua"/>
          <w:sz w:val="24"/>
        </w:rPr>
        <w:t>Visual Studio 2013</w:t>
      </w:r>
      <w:r w:rsidR="001E2934" w:rsidRPr="00E67879">
        <w:rPr>
          <w:rFonts w:ascii="Book Antiqua" w:hAnsi="Book Antiqua"/>
          <w:sz w:val="24"/>
        </w:rPr>
        <w:t xml:space="preserve"> </w:t>
      </w:r>
      <w:r w:rsidR="001E2934" w:rsidRPr="00E67879">
        <w:rPr>
          <w:rFonts w:ascii="Book Antiqua" w:hAnsi="Book Antiqua"/>
          <w:sz w:val="24"/>
          <w:lang w:val="el-GR"/>
        </w:rPr>
        <w:t xml:space="preserve">σε λειτουργικό </w:t>
      </w:r>
      <w:r w:rsidR="001E2934" w:rsidRPr="00E67879">
        <w:rPr>
          <w:rFonts w:ascii="Book Antiqua" w:hAnsi="Book Antiqua"/>
          <w:sz w:val="24"/>
        </w:rPr>
        <w:t>Windows 8</w:t>
      </w:r>
      <w:r w:rsidR="00CE732D" w:rsidRPr="00E67879">
        <w:rPr>
          <w:rFonts w:ascii="Book Antiqua" w:hAnsi="Book Antiqua"/>
          <w:sz w:val="24"/>
        </w:rPr>
        <w:t xml:space="preserve">. </w:t>
      </w:r>
    </w:p>
    <w:p w:rsidR="009E17A9" w:rsidRPr="00E67879" w:rsidRDefault="009E17A9" w:rsidP="00AE323A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sz w:val="24"/>
          <w:lang w:val="el-GR"/>
        </w:rPr>
        <w:t>Ακολουθήσαμε μια αυστηρώς αντικειμενοστραφή προσέγγιση.</w:t>
      </w:r>
    </w:p>
    <w:p w:rsidR="00CE732D" w:rsidRPr="00E67879" w:rsidRDefault="00CE732D" w:rsidP="00AE323A">
      <w:pPr>
        <w:rPr>
          <w:rFonts w:ascii="Book Antiqua" w:hAnsi="Book Antiqua"/>
          <w:sz w:val="24"/>
        </w:rPr>
      </w:pPr>
      <w:r w:rsidRPr="00E67879">
        <w:rPr>
          <w:rFonts w:ascii="Book Antiqua" w:hAnsi="Book Antiqua"/>
          <w:sz w:val="24"/>
          <w:lang w:val="el-GR"/>
        </w:rPr>
        <w:t>Χρησιμοποιήθηκαν επίσης οι βιβλιοθήκες</w:t>
      </w:r>
      <w:r w:rsidR="001E2934" w:rsidRPr="00E67879">
        <w:rPr>
          <w:rFonts w:ascii="Book Antiqua" w:hAnsi="Book Antiqua"/>
          <w:sz w:val="24"/>
        </w:rPr>
        <w:t>:</w:t>
      </w:r>
    </w:p>
    <w:p w:rsidR="00CE732D" w:rsidRPr="00E67879" w:rsidRDefault="00CE732D" w:rsidP="00CE732D">
      <w:pPr>
        <w:pStyle w:val="ListParagraph"/>
        <w:numPr>
          <w:ilvl w:val="0"/>
          <w:numId w:val="24"/>
        </w:numPr>
        <w:rPr>
          <w:rFonts w:ascii="Book Antiqua" w:hAnsi="Book Antiqua"/>
          <w:sz w:val="24"/>
        </w:rPr>
      </w:pPr>
      <w:r w:rsidRPr="00E67879">
        <w:rPr>
          <w:rFonts w:ascii="Book Antiqua" w:hAnsi="Book Antiqua"/>
          <w:sz w:val="24"/>
        </w:rPr>
        <w:t xml:space="preserve">GLUT: </w:t>
      </w:r>
      <w:r w:rsidRPr="00E67879">
        <w:rPr>
          <w:rFonts w:ascii="Book Antiqua" w:hAnsi="Book Antiqua"/>
          <w:sz w:val="24"/>
          <w:lang w:val="el-GR"/>
        </w:rPr>
        <w:t xml:space="preserve">Για διάφορα </w:t>
      </w:r>
      <w:r w:rsidRPr="00E67879">
        <w:rPr>
          <w:rFonts w:ascii="Book Antiqua" w:hAnsi="Book Antiqua"/>
          <w:sz w:val="24"/>
        </w:rPr>
        <w:t xml:space="preserve">utilities </w:t>
      </w:r>
      <w:r w:rsidRPr="00E67879">
        <w:rPr>
          <w:rFonts w:ascii="Book Antiqua" w:hAnsi="Book Antiqua"/>
          <w:sz w:val="24"/>
          <w:lang w:val="el-GR"/>
        </w:rPr>
        <w:t xml:space="preserve">που δεν προσφέρει η </w:t>
      </w:r>
      <w:r w:rsidRPr="00E67879">
        <w:rPr>
          <w:rFonts w:ascii="Book Antiqua" w:hAnsi="Book Antiqua"/>
          <w:sz w:val="24"/>
        </w:rPr>
        <w:t>OpenGL. (primitives…)</w:t>
      </w:r>
    </w:p>
    <w:p w:rsidR="00CE732D" w:rsidRPr="00E67879" w:rsidRDefault="00CE732D" w:rsidP="00CE732D">
      <w:pPr>
        <w:pStyle w:val="ListParagraph"/>
        <w:numPr>
          <w:ilvl w:val="0"/>
          <w:numId w:val="24"/>
        </w:numPr>
        <w:rPr>
          <w:rFonts w:ascii="Book Antiqua" w:hAnsi="Book Antiqua"/>
          <w:sz w:val="24"/>
        </w:rPr>
      </w:pPr>
      <w:r w:rsidRPr="00E67879">
        <w:rPr>
          <w:rFonts w:ascii="Book Antiqua" w:hAnsi="Book Antiqua"/>
          <w:sz w:val="24"/>
        </w:rPr>
        <w:t xml:space="preserve">GLM: </w:t>
      </w:r>
      <w:r w:rsidRPr="00E67879">
        <w:rPr>
          <w:rFonts w:ascii="Book Antiqua" w:hAnsi="Book Antiqua"/>
          <w:sz w:val="24"/>
          <w:lang w:val="el-GR"/>
        </w:rPr>
        <w:t>Για μαθηματικά.</w:t>
      </w:r>
    </w:p>
    <w:p w:rsidR="00AE323A" w:rsidRPr="00E67879" w:rsidRDefault="00CE732D" w:rsidP="00CE732D">
      <w:pPr>
        <w:pStyle w:val="ListParagraph"/>
        <w:numPr>
          <w:ilvl w:val="0"/>
          <w:numId w:val="24"/>
        </w:numPr>
        <w:rPr>
          <w:rFonts w:ascii="Book Antiqua" w:hAnsi="Book Antiqua"/>
          <w:sz w:val="24"/>
        </w:rPr>
      </w:pPr>
      <w:r w:rsidRPr="00E67879">
        <w:rPr>
          <w:rFonts w:ascii="Book Antiqua" w:hAnsi="Book Antiqua"/>
          <w:sz w:val="24"/>
        </w:rPr>
        <w:t xml:space="preserve">SOIL: </w:t>
      </w:r>
      <w:r w:rsidRPr="00E67879">
        <w:rPr>
          <w:rFonts w:ascii="Book Antiqua" w:hAnsi="Book Antiqua"/>
          <w:sz w:val="24"/>
          <w:lang w:val="el-GR"/>
        </w:rPr>
        <w:t xml:space="preserve">Για </w:t>
      </w:r>
      <w:r w:rsidRPr="00E67879">
        <w:rPr>
          <w:rFonts w:ascii="Book Antiqua" w:hAnsi="Book Antiqua"/>
          <w:sz w:val="24"/>
        </w:rPr>
        <w:t>texture loading.</w:t>
      </w:r>
    </w:p>
    <w:p w:rsidR="0014733B" w:rsidRPr="00E67879" w:rsidRDefault="00CE732D" w:rsidP="009E17A9">
      <w:pPr>
        <w:pStyle w:val="ListParagraph"/>
        <w:numPr>
          <w:ilvl w:val="0"/>
          <w:numId w:val="24"/>
        </w:numPr>
        <w:rPr>
          <w:rFonts w:ascii="Book Antiqua" w:hAnsi="Book Antiqua"/>
          <w:sz w:val="24"/>
        </w:rPr>
      </w:pPr>
      <w:r w:rsidRPr="00E67879">
        <w:rPr>
          <w:rFonts w:ascii="Book Antiqua" w:hAnsi="Book Antiqua"/>
          <w:sz w:val="24"/>
        </w:rPr>
        <w:t xml:space="preserve">STL: </w:t>
      </w:r>
      <w:r w:rsidRPr="00E67879">
        <w:rPr>
          <w:rFonts w:ascii="Book Antiqua" w:hAnsi="Book Antiqua"/>
          <w:sz w:val="24"/>
          <w:lang w:val="el-GR"/>
        </w:rPr>
        <w:t>Για δομές δεδομένων (</w:t>
      </w:r>
      <w:r w:rsidRPr="00E67879">
        <w:rPr>
          <w:rFonts w:ascii="Book Antiqua" w:hAnsi="Book Antiqua"/>
          <w:sz w:val="24"/>
        </w:rPr>
        <w:t>deque…</w:t>
      </w:r>
      <w:r w:rsidRPr="00E67879">
        <w:rPr>
          <w:rFonts w:ascii="Book Antiqua" w:hAnsi="Book Antiqua"/>
          <w:sz w:val="24"/>
          <w:lang w:val="el-GR"/>
        </w:rPr>
        <w:t>)</w:t>
      </w:r>
    </w:p>
    <w:p w:rsidR="0014733B" w:rsidRPr="00E67879" w:rsidRDefault="0014733B" w:rsidP="0014733B">
      <w:pPr>
        <w:pStyle w:val="Heading1"/>
        <w:rPr>
          <w:rFonts w:ascii="Book Antiqua" w:hAnsi="Book Antiqua"/>
          <w:sz w:val="36"/>
          <w:lang w:val="el-GR"/>
        </w:rPr>
      </w:pPr>
      <w:r w:rsidRPr="00E67879">
        <w:rPr>
          <w:rFonts w:ascii="Book Antiqua" w:hAnsi="Book Antiqua"/>
          <w:sz w:val="36"/>
          <w:lang w:val="el-GR"/>
        </w:rPr>
        <w:t>Δομη κωδικα</w:t>
      </w:r>
    </w:p>
    <w:p w:rsidR="0014733B" w:rsidRPr="00E67879" w:rsidRDefault="0014733B" w:rsidP="00DB0792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sz w:val="24"/>
          <w:lang w:val="en-GB"/>
        </w:rPr>
        <w:t>H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δομή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των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αντικειμένων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στο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αιχνίδι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έχουν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μια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αυστηρά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δομημένη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ιεραρχία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με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κορυφή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την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abstract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κλάση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Model</w:t>
      </w:r>
      <w:r w:rsidRPr="00E67879">
        <w:rPr>
          <w:rFonts w:ascii="Book Antiqua" w:hAnsi="Book Antiqua"/>
          <w:sz w:val="24"/>
          <w:lang w:val="el-GR"/>
        </w:rPr>
        <w:t xml:space="preserve"> π</w:t>
      </w:r>
      <w:r w:rsidRPr="00E67879">
        <w:rPr>
          <w:rFonts w:ascii="Book Antiqua" w:hAnsi="Book Antiqua" w:cs="Calibri"/>
          <w:sz w:val="24"/>
          <w:lang w:val="el-GR"/>
        </w:rPr>
        <w:t>ου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εριέχει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ένα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Bounding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Box</w:t>
      </w:r>
      <w:r w:rsidRPr="00E67879">
        <w:rPr>
          <w:rFonts w:ascii="Book Antiqua" w:hAnsi="Book Antiqua"/>
          <w:sz w:val="24"/>
          <w:lang w:val="el-GR"/>
        </w:rPr>
        <w:t xml:space="preserve"> [</w:t>
      </w:r>
      <w:r w:rsidRPr="00E67879">
        <w:rPr>
          <w:rFonts w:ascii="Book Antiqua" w:hAnsi="Book Antiqua"/>
          <w:sz w:val="24"/>
          <w:lang w:val="en-GB"/>
        </w:rPr>
        <w:t>AABB</w:t>
      </w:r>
      <w:r w:rsidRPr="00E67879">
        <w:rPr>
          <w:rFonts w:ascii="Book Antiqua" w:hAnsi="Book Antiqua"/>
          <w:sz w:val="24"/>
          <w:lang w:val="el-GR"/>
        </w:rPr>
        <w:t xml:space="preserve">]. </w:t>
      </w:r>
      <w:r w:rsidRPr="00E67879">
        <w:rPr>
          <w:rFonts w:ascii="Book Antiqua" w:hAnsi="Book Antiqua" w:cs="Calibri"/>
          <w:sz w:val="24"/>
          <w:lang w:val="el-GR"/>
        </w:rPr>
        <w:t>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κλάση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Model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ορεί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υ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ολογίζει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για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τον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εαυτό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της</w:t>
      </w:r>
      <w:r w:rsidRPr="00E67879">
        <w:rPr>
          <w:rFonts w:ascii="Book Antiqua" w:hAnsi="Book Antiqua"/>
          <w:sz w:val="24"/>
          <w:lang w:val="el-GR"/>
        </w:rPr>
        <w:t xml:space="preserve"> π</w:t>
      </w:r>
      <w:r w:rsidRPr="00E67879">
        <w:rPr>
          <w:rFonts w:ascii="Book Antiqua" w:hAnsi="Book Antiqua" w:cs="Calibri"/>
          <w:sz w:val="24"/>
          <w:lang w:val="el-GR"/>
        </w:rPr>
        <w:t>αραμέτρους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ου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έχουν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κάνουν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με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φυσική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ό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ως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ταχύτητα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ιτάχυνση</w:t>
      </w:r>
      <w:r w:rsidRPr="00E67879">
        <w:rPr>
          <w:rFonts w:ascii="Book Antiqua" w:hAnsi="Book Antiqua"/>
          <w:sz w:val="24"/>
          <w:lang w:val="el-GR"/>
        </w:rPr>
        <w:t xml:space="preserve"> (</w:t>
      </w:r>
      <w:r w:rsidRPr="00E67879">
        <w:rPr>
          <w:rFonts w:ascii="Book Antiqua" w:hAnsi="Book Antiqua" w:cs="Calibri"/>
          <w:sz w:val="24"/>
          <w:lang w:val="el-GR"/>
        </w:rPr>
        <w:t>γραμμική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εριστροφική</w:t>
      </w:r>
      <w:r w:rsidRPr="00E67879">
        <w:rPr>
          <w:rFonts w:ascii="Book Antiqua" w:hAnsi="Book Antiqua"/>
          <w:sz w:val="24"/>
          <w:lang w:val="el-GR"/>
        </w:rPr>
        <w:t xml:space="preserve">) </w:t>
      </w:r>
      <w:r w:rsidRPr="00E67879">
        <w:rPr>
          <w:rFonts w:ascii="Book Antiqua" w:hAnsi="Book Antiqua" w:cs="Calibri"/>
          <w:sz w:val="24"/>
          <w:lang w:val="el-GR"/>
        </w:rPr>
        <w:t>καθώς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ορεί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ζωγραφίζεται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στην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οθόνη</w:t>
      </w:r>
      <w:r w:rsidR="00DB0792" w:rsidRPr="00E67879">
        <w:rPr>
          <w:rFonts w:ascii="Book Antiqua" w:hAnsi="Book Antiqua"/>
          <w:sz w:val="24"/>
          <w:lang w:val="el-GR"/>
        </w:rPr>
        <w:t>.</w:t>
      </w:r>
    </w:p>
    <w:p w:rsidR="00DB0792" w:rsidRPr="00E67879" w:rsidRDefault="00DB0792" w:rsidP="00DB0792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 w:cs="Calibri"/>
          <w:sz w:val="24"/>
          <w:lang w:val="el-GR"/>
        </w:rPr>
        <w:t>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ObjectModel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είναι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μια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ειδικής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μορφής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Model</w:t>
      </w:r>
      <w:r w:rsidRPr="00E67879">
        <w:rPr>
          <w:rFonts w:ascii="Book Antiqua" w:hAnsi="Book Antiqua"/>
          <w:sz w:val="24"/>
          <w:lang w:val="el-GR"/>
        </w:rPr>
        <w:t xml:space="preserve"> π</w:t>
      </w:r>
      <w:r w:rsidRPr="00E67879">
        <w:rPr>
          <w:rFonts w:ascii="Book Antiqua" w:hAnsi="Book Antiqua" w:cs="Calibri"/>
          <w:sz w:val="24"/>
          <w:lang w:val="el-GR"/>
        </w:rPr>
        <w:t>ου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δημιουργείται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ό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ένα</w:t>
      </w:r>
      <w:r w:rsidRPr="00E67879">
        <w:rPr>
          <w:rFonts w:ascii="Book Antiqua" w:hAnsi="Book Antiqua"/>
          <w:sz w:val="24"/>
          <w:lang w:val="el-GR"/>
        </w:rPr>
        <w:t xml:space="preserve"> .</w:t>
      </w:r>
      <w:r w:rsidRPr="00E67879">
        <w:rPr>
          <w:rFonts w:ascii="Book Antiqua" w:hAnsi="Book Antiqua"/>
          <w:sz w:val="24"/>
          <w:lang w:val="en-GB"/>
        </w:rPr>
        <w:t>obj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αρχείο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ορεί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εριέχει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textures</w:t>
      </w:r>
      <w:r w:rsidRPr="00E67879">
        <w:rPr>
          <w:rFonts w:ascii="Book Antiqua" w:hAnsi="Book Antiqua"/>
          <w:sz w:val="24"/>
          <w:lang w:val="el-GR"/>
        </w:rPr>
        <w:t xml:space="preserve">, </w:t>
      </w:r>
      <w:r w:rsidRPr="00E67879">
        <w:rPr>
          <w:rFonts w:ascii="Book Antiqua" w:hAnsi="Book Antiqua" w:cs="Calibri"/>
          <w:sz w:val="24"/>
          <w:lang w:val="el-GR"/>
        </w:rPr>
        <w:t>αν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μόνο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υ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οστηρίζει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το</w:t>
      </w:r>
      <w:r w:rsidRPr="00E67879">
        <w:rPr>
          <w:rFonts w:ascii="Book Antiqua" w:hAnsi="Book Antiqua"/>
          <w:sz w:val="24"/>
          <w:lang w:val="el-GR"/>
        </w:rPr>
        <w:t xml:space="preserve"> .</w:t>
      </w:r>
      <w:r w:rsidRPr="00E67879">
        <w:rPr>
          <w:rFonts w:ascii="Book Antiqua" w:hAnsi="Book Antiqua"/>
          <w:sz w:val="24"/>
          <w:lang w:val="en-GB"/>
        </w:rPr>
        <w:t>obj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αρχείο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με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τις</w:t>
      </w:r>
      <w:r w:rsidRPr="00E67879">
        <w:rPr>
          <w:rFonts w:ascii="Book Antiqua" w:hAnsi="Book Antiqua"/>
          <w:sz w:val="24"/>
          <w:lang w:val="el-GR"/>
        </w:rPr>
        <w:t xml:space="preserve"> π</w:t>
      </w:r>
      <w:r w:rsidRPr="00E67879">
        <w:rPr>
          <w:rFonts w:ascii="Book Antiqua" w:hAnsi="Book Antiqua" w:cs="Calibri"/>
          <w:sz w:val="24"/>
          <w:lang w:val="el-GR"/>
        </w:rPr>
        <w:t>αραμέτρους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vt</w:t>
      </w:r>
      <w:r w:rsidRPr="00E67879">
        <w:rPr>
          <w:rFonts w:ascii="Book Antiqua" w:hAnsi="Book Antiqua"/>
          <w:sz w:val="24"/>
          <w:lang w:val="el-GR"/>
        </w:rPr>
        <w:t>.</w:t>
      </w:r>
    </w:p>
    <w:p w:rsidR="004D142F" w:rsidRPr="00E67879" w:rsidRDefault="0014733B" w:rsidP="00DB0792">
      <w:pPr>
        <w:rPr>
          <w:rFonts w:ascii="Book Antiqua" w:hAnsi="Book Antiqua"/>
          <w:sz w:val="24"/>
          <w:lang w:val="en-GB"/>
        </w:rPr>
      </w:pPr>
      <w:r w:rsidRPr="00E67879">
        <w:rPr>
          <w:rFonts w:ascii="Book Antiqua" w:hAnsi="Book Antiqua"/>
          <w:noProof/>
          <w:sz w:val="24"/>
          <w:lang w:eastAsia="en-US"/>
        </w:rPr>
        <w:lastRenderedPageBreak/>
        <w:drawing>
          <wp:inline distT="0" distB="0" distL="0" distR="0" wp14:anchorId="0314DA80" wp14:editId="520F206A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B0792" w:rsidRPr="00E67879" w:rsidRDefault="00DB0792" w:rsidP="00DB0792">
      <w:pPr>
        <w:pStyle w:val="Heading1"/>
        <w:rPr>
          <w:rFonts w:ascii="Book Antiqua" w:hAnsi="Book Antiqua"/>
          <w:sz w:val="36"/>
          <w:lang w:val="el-GR"/>
        </w:rPr>
      </w:pPr>
      <w:r w:rsidRPr="00E67879">
        <w:rPr>
          <w:rFonts w:ascii="Book Antiqua" w:hAnsi="Book Antiqua"/>
          <w:sz w:val="36"/>
          <w:lang w:val="el-GR"/>
        </w:rPr>
        <w:t>Διαστημοπλοιο</w:t>
      </w:r>
    </w:p>
    <w:p w:rsidR="00DB0792" w:rsidRPr="00E67879" w:rsidRDefault="00DB0792" w:rsidP="00DB0792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 w:cs="Calibri"/>
          <w:sz w:val="24"/>
          <w:lang w:val="el-GR"/>
        </w:rPr>
        <w:t>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δομή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κά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οιων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αντικειμένων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εριέχουν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ερισσότερα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αντικείμενα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όλα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αυτά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έχουν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την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συμ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εριφορά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ενός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αντικειμένου</w:t>
      </w:r>
      <w:r w:rsidRPr="00E67879">
        <w:rPr>
          <w:rFonts w:ascii="Book Antiqua" w:hAnsi="Book Antiqua"/>
          <w:sz w:val="24"/>
          <w:lang w:val="el-GR"/>
        </w:rPr>
        <w:t xml:space="preserve">. </w:t>
      </w:r>
      <w:r w:rsidRPr="00E67879">
        <w:rPr>
          <w:rFonts w:ascii="Book Antiqua" w:hAnsi="Book Antiqua" w:cs="Calibri"/>
          <w:sz w:val="24"/>
          <w:lang w:val="el-GR"/>
        </w:rPr>
        <w:t>Χαρακτηριστικό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αράδειγμα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είναι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κλάση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spaceship</w:t>
      </w:r>
      <w:r w:rsidRPr="00E67879">
        <w:rPr>
          <w:rFonts w:ascii="Book Antiqua" w:hAnsi="Book Antiqua"/>
          <w:sz w:val="24"/>
          <w:lang w:val="el-GR"/>
        </w:rPr>
        <w:t xml:space="preserve"> π</w:t>
      </w:r>
      <w:r w:rsidRPr="00E67879">
        <w:rPr>
          <w:rFonts w:ascii="Book Antiqua" w:hAnsi="Book Antiqua" w:cs="Calibri"/>
          <w:sz w:val="24"/>
          <w:lang w:val="el-GR"/>
        </w:rPr>
        <w:t>ου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εριέχει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τα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αντικείμενα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ό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ως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αναγράφεται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στο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Calibri"/>
          <w:sz w:val="24"/>
          <w:lang w:val="el-GR"/>
        </w:rPr>
        <w:t>διάγραμμα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 w:cs="Tw Cen MT"/>
          <w:sz w:val="24"/>
          <w:lang w:val="el-GR"/>
        </w:rPr>
        <w:t>π</w:t>
      </w:r>
      <w:r w:rsidRPr="00E67879">
        <w:rPr>
          <w:rFonts w:ascii="Book Antiqua" w:hAnsi="Book Antiqua" w:cs="Calibri"/>
          <w:sz w:val="24"/>
          <w:lang w:val="el-GR"/>
        </w:rPr>
        <w:t>αρακάτω</w:t>
      </w:r>
      <w:r w:rsidRPr="00E67879">
        <w:rPr>
          <w:rFonts w:ascii="Book Antiqua" w:hAnsi="Book Antiqua"/>
          <w:sz w:val="24"/>
          <w:lang w:val="el-GR"/>
        </w:rPr>
        <w:t>.</w:t>
      </w:r>
    </w:p>
    <w:p w:rsidR="00DB0792" w:rsidRPr="00E67879" w:rsidRDefault="00DB0792" w:rsidP="00DB0792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noProof/>
          <w:sz w:val="24"/>
          <w:lang w:eastAsia="en-US"/>
        </w:rPr>
        <w:drawing>
          <wp:inline distT="0" distB="0" distL="0" distR="0" wp14:anchorId="295B5A07" wp14:editId="30998F04">
            <wp:extent cx="5486400" cy="173355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DB0792" w:rsidRPr="00E67879" w:rsidRDefault="00DB0792" w:rsidP="00DB0792">
      <w:pPr>
        <w:pStyle w:val="Heading1"/>
        <w:rPr>
          <w:rFonts w:ascii="Book Antiqua" w:hAnsi="Book Antiqua"/>
          <w:sz w:val="36"/>
          <w:lang w:val="el-GR"/>
        </w:rPr>
      </w:pPr>
      <w:r w:rsidRPr="00E67879">
        <w:rPr>
          <w:rFonts w:ascii="Book Antiqua" w:hAnsi="Book Antiqua"/>
          <w:sz w:val="36"/>
          <w:lang w:val="el-GR"/>
        </w:rPr>
        <w:br w:type="page"/>
      </w:r>
      <w:r w:rsidRPr="00E67879">
        <w:rPr>
          <w:rFonts w:ascii="Book Antiqua" w:hAnsi="Book Antiqua"/>
          <w:sz w:val="36"/>
          <w:lang w:val="el-GR"/>
        </w:rPr>
        <w:lastRenderedPageBreak/>
        <w:t>Δομή Κώδικα (Συνέχεια)</w:t>
      </w:r>
    </w:p>
    <w:p w:rsidR="00DB0792" w:rsidRPr="00E67879" w:rsidRDefault="00DB0792" w:rsidP="00DB0792">
      <w:pPr>
        <w:rPr>
          <w:rFonts w:ascii="Book Antiqua" w:hAnsi="Book Antiqua"/>
          <w:sz w:val="24"/>
          <w:lang w:val="el-GR"/>
        </w:rPr>
      </w:pPr>
      <w:r w:rsidRPr="00E67879">
        <w:rPr>
          <w:rFonts w:ascii="Book Antiqua" w:hAnsi="Book Antiqua"/>
          <w:sz w:val="24"/>
          <w:lang w:val="el-GR"/>
        </w:rPr>
        <w:t xml:space="preserve">Έπειτα υπάρχουν και κάποιες βοηθητικές κλάσεις, σαν την </w:t>
      </w:r>
      <w:r w:rsidRPr="00E67879">
        <w:rPr>
          <w:rFonts w:ascii="Book Antiqua" w:hAnsi="Book Antiqua"/>
          <w:sz w:val="24"/>
          <w:lang w:val="en-GB"/>
        </w:rPr>
        <w:t>EndGame</w:t>
      </w:r>
      <w:r w:rsidRPr="00E67879">
        <w:rPr>
          <w:rFonts w:ascii="Book Antiqua" w:hAnsi="Book Antiqua"/>
          <w:sz w:val="24"/>
          <w:lang w:val="el-GR"/>
        </w:rPr>
        <w:t xml:space="preserve">, </w:t>
      </w:r>
      <w:r w:rsidRPr="00E67879">
        <w:rPr>
          <w:rFonts w:ascii="Book Antiqua" w:hAnsi="Book Antiqua"/>
          <w:sz w:val="24"/>
          <w:lang w:val="en-GB"/>
        </w:rPr>
        <w:t>AsteroidManager</w:t>
      </w:r>
      <w:r w:rsidRPr="00E67879">
        <w:rPr>
          <w:rFonts w:ascii="Book Antiqua" w:hAnsi="Book Antiqua"/>
          <w:sz w:val="24"/>
          <w:lang w:val="el-GR"/>
        </w:rPr>
        <w:t>,</w:t>
      </w:r>
      <w:r w:rsidRPr="00E67879">
        <w:rPr>
          <w:rFonts w:ascii="Book Antiqua" w:hAnsi="Book Antiqua"/>
          <w:sz w:val="24"/>
          <w:lang w:val="en-GB"/>
        </w:rPr>
        <w:t>LevelManager</w:t>
      </w:r>
      <w:r w:rsidRPr="00E67879">
        <w:rPr>
          <w:rFonts w:ascii="Book Antiqua" w:hAnsi="Book Antiqua"/>
          <w:sz w:val="24"/>
          <w:lang w:val="el-GR"/>
        </w:rPr>
        <w:t xml:space="preserve"> και </w:t>
      </w:r>
      <w:r w:rsidRPr="00E67879">
        <w:rPr>
          <w:rFonts w:ascii="Book Antiqua" w:hAnsi="Book Antiqua"/>
          <w:sz w:val="24"/>
          <w:lang w:val="en-GB"/>
        </w:rPr>
        <w:t>PshychedelicWell</w:t>
      </w:r>
      <w:r w:rsidRPr="00E67879">
        <w:rPr>
          <w:rFonts w:ascii="Book Antiqua" w:hAnsi="Book Antiqua"/>
          <w:sz w:val="24"/>
          <w:lang w:val="el-GR"/>
        </w:rPr>
        <w:t xml:space="preserve"> που βοηθάνε στο </w:t>
      </w:r>
      <w:r w:rsidRPr="00E67879">
        <w:rPr>
          <w:rFonts w:ascii="Book Antiqua" w:hAnsi="Book Antiqua"/>
          <w:sz w:val="24"/>
          <w:lang w:val="en-GB"/>
        </w:rPr>
        <w:t>gameplay</w:t>
      </w:r>
      <w:r w:rsidRPr="00E67879">
        <w:rPr>
          <w:rFonts w:ascii="Book Antiqua" w:hAnsi="Book Antiqua"/>
          <w:sz w:val="24"/>
          <w:lang w:val="el-GR"/>
        </w:rPr>
        <w:t xml:space="preserve"> του παιχνιδιού, από την δημιουργία αστεροειδών μέχρι την αλλαγή σκηνής στον τερματισμό του παιχνιδιού (</w:t>
      </w:r>
      <w:r w:rsidRPr="00E67879">
        <w:rPr>
          <w:rFonts w:ascii="Book Antiqua" w:hAnsi="Book Antiqua"/>
          <w:sz w:val="24"/>
          <w:lang w:val="en-GB"/>
        </w:rPr>
        <w:t>Game</w:t>
      </w:r>
      <w:r w:rsidRPr="00E67879">
        <w:rPr>
          <w:rFonts w:ascii="Book Antiqua" w:hAnsi="Book Antiqua"/>
          <w:sz w:val="24"/>
          <w:lang w:val="el-GR"/>
        </w:rPr>
        <w:t xml:space="preserve"> </w:t>
      </w:r>
      <w:r w:rsidRPr="00E67879">
        <w:rPr>
          <w:rFonts w:ascii="Book Antiqua" w:hAnsi="Book Antiqua"/>
          <w:sz w:val="24"/>
          <w:lang w:val="en-GB"/>
        </w:rPr>
        <w:t>over</w:t>
      </w:r>
      <w:r w:rsidRPr="00E67879">
        <w:rPr>
          <w:rFonts w:ascii="Book Antiqua" w:hAnsi="Book Antiqua"/>
          <w:sz w:val="24"/>
          <w:lang w:val="el-GR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038"/>
      </w:tblGrid>
      <w:tr w:rsidR="00D67B15" w:rsidRPr="00E67879" w:rsidTr="00D67B15">
        <w:tc>
          <w:tcPr>
            <w:tcW w:w="3258" w:type="dxa"/>
          </w:tcPr>
          <w:p w:rsidR="00D67B15" w:rsidRPr="00E67879" w:rsidRDefault="00D67B15" w:rsidP="00D67B15">
            <w:pPr>
              <w:jc w:val="center"/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noProof/>
                <w:sz w:val="28"/>
                <w:lang w:eastAsia="en-US"/>
              </w:rPr>
              <w:drawing>
                <wp:inline distT="0" distB="0" distL="0" distR="0" wp14:anchorId="0E106971" wp14:editId="26A9D77D">
                  <wp:extent cx="1875818" cy="857250"/>
                  <wp:effectExtent l="0" t="0" r="0" b="0"/>
                  <wp:docPr id="3" name="Picture 3" descr="http://bulk2.destructoid.com/ul/user/5/56001-227292-ArrowKeysjpg-620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bulk2.destructoid.com/ul/user/5/56001-227292-ArrowKeysjpg-620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719" cy="87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E67879" w:rsidRDefault="00D67B15" w:rsidP="00DB0792">
            <w:pPr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sz w:val="28"/>
                <w:lang w:val="el-GR"/>
              </w:rPr>
              <w:t>Με τα βελάκια ο παίκτης έχει την ικανότητα να γυρίσει την κάμερα.</w:t>
            </w:r>
          </w:p>
        </w:tc>
      </w:tr>
      <w:tr w:rsidR="00D67B15" w:rsidRPr="00E67879" w:rsidTr="00D67B15">
        <w:tc>
          <w:tcPr>
            <w:tcW w:w="3258" w:type="dxa"/>
          </w:tcPr>
          <w:p w:rsidR="00D67B15" w:rsidRPr="00E67879" w:rsidRDefault="00D67B15" w:rsidP="00D67B15">
            <w:pPr>
              <w:jc w:val="center"/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noProof/>
                <w:sz w:val="28"/>
                <w:lang w:eastAsia="en-US"/>
              </w:rPr>
              <w:drawing>
                <wp:inline distT="0" distB="0" distL="0" distR="0" wp14:anchorId="5CBC9C2B" wp14:editId="4ABFFB95">
                  <wp:extent cx="1856740" cy="923925"/>
                  <wp:effectExtent l="0" t="0" r="0" b="9525"/>
                  <wp:docPr id="6" name="Picture 6" descr="http://s17.postimg.org/k10r3b6a7/w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17.postimg.org/k10r3b6a7/w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695" cy="974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E67879" w:rsidRDefault="00D67B15" w:rsidP="00DB0792">
            <w:pPr>
              <w:rPr>
                <w:rFonts w:ascii="Book Antiqua" w:hAnsi="Book Antiqua"/>
                <w:sz w:val="28"/>
                <w:lang w:val="en-GB"/>
              </w:rPr>
            </w:pPr>
            <w:r w:rsidRPr="00E67879">
              <w:rPr>
                <w:rFonts w:ascii="Book Antiqua" w:hAnsi="Book Antiqua"/>
                <w:sz w:val="28"/>
                <w:lang w:val="el-GR"/>
              </w:rPr>
              <w:t xml:space="preserve">Με τα </w:t>
            </w:r>
            <w:r w:rsidRPr="00E67879">
              <w:rPr>
                <w:rFonts w:ascii="Book Antiqua" w:hAnsi="Book Antiqua"/>
                <w:sz w:val="28"/>
                <w:lang w:val="en-GB"/>
              </w:rPr>
              <w:t>wasd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ο παίκτης έχει την ικανότητα να μετακινήσει το σκάφος με σκοπό να αποφύγει τους αστεροειδής.</w:t>
            </w:r>
            <w:bookmarkStart w:id="0" w:name="_GoBack"/>
            <w:bookmarkEnd w:id="0"/>
          </w:p>
        </w:tc>
      </w:tr>
      <w:tr w:rsidR="00D67B15" w:rsidRPr="00E67879" w:rsidTr="00D67B15">
        <w:tc>
          <w:tcPr>
            <w:tcW w:w="3258" w:type="dxa"/>
          </w:tcPr>
          <w:p w:rsidR="00D67B15" w:rsidRPr="00E67879" w:rsidRDefault="00D67B15" w:rsidP="00D67B15">
            <w:pPr>
              <w:jc w:val="center"/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noProof/>
                <w:sz w:val="28"/>
                <w:lang w:eastAsia="en-US"/>
              </w:rPr>
              <w:drawing>
                <wp:inline distT="0" distB="0" distL="0" distR="0" wp14:anchorId="4223546D" wp14:editId="606AB682">
                  <wp:extent cx="1931931" cy="495300"/>
                  <wp:effectExtent l="0" t="0" r="0" b="0"/>
                  <wp:docPr id="7" name="Picture 7" descr="http://joshbenson.com/wp-content/uploads/2013/05/space-bar.jpg?54d2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joshbenson.com/wp-content/uploads/2013/05/space-bar.jpg?54d2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104" cy="55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E67879" w:rsidRDefault="00D67B15" w:rsidP="00DB0792">
            <w:pPr>
              <w:rPr>
                <w:rFonts w:ascii="Book Antiqua" w:hAnsi="Book Antiqua"/>
                <w:sz w:val="28"/>
                <w:lang w:val="en-GB"/>
              </w:rPr>
            </w:pPr>
            <w:r w:rsidRPr="00E67879">
              <w:rPr>
                <w:rFonts w:ascii="Book Antiqua" w:hAnsi="Book Antiqua"/>
                <w:sz w:val="28"/>
                <w:lang w:val="el-GR"/>
              </w:rPr>
              <w:t xml:space="preserve">Με το </w:t>
            </w:r>
            <w:r w:rsidRPr="00E67879">
              <w:rPr>
                <w:rFonts w:ascii="Book Antiqua" w:hAnsi="Book Antiqua"/>
                <w:sz w:val="28"/>
                <w:lang w:val="en-GB"/>
              </w:rPr>
              <w:t>space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μπορεί να κάνει </w:t>
            </w:r>
            <w:r w:rsidRPr="00E67879">
              <w:rPr>
                <w:rFonts w:ascii="Book Antiqua" w:hAnsi="Book Antiqua"/>
                <w:sz w:val="28"/>
                <w:lang w:val="en-GB"/>
              </w:rPr>
              <w:t>pause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το παιχνίδι</w:t>
            </w:r>
          </w:p>
        </w:tc>
      </w:tr>
      <w:tr w:rsidR="00D67B15" w:rsidRPr="00E67879" w:rsidTr="00D67B15">
        <w:tc>
          <w:tcPr>
            <w:tcW w:w="3258" w:type="dxa"/>
          </w:tcPr>
          <w:p w:rsidR="00D67B15" w:rsidRPr="00E67879" w:rsidRDefault="00D67B15" w:rsidP="00D67B15">
            <w:pPr>
              <w:jc w:val="center"/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noProof/>
                <w:sz w:val="28"/>
                <w:lang w:eastAsia="en-US"/>
              </w:rPr>
              <w:drawing>
                <wp:inline distT="0" distB="0" distL="0" distR="0" wp14:anchorId="78E87C0E" wp14:editId="09EC1555">
                  <wp:extent cx="466725" cy="440007"/>
                  <wp:effectExtent l="0" t="0" r="0" b="0"/>
                  <wp:docPr id="8" name="Picture 8" descr="http://www.wpclipart.com/computer/keyboard_keys/function_key_row/computer_key_E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wpclipart.com/computer/keyboard_keys/function_key_row/computer_key_E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67" cy="4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E67879" w:rsidRDefault="00D67B15" w:rsidP="00DB0792">
            <w:pPr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sz w:val="28"/>
                <w:lang w:val="el-GR"/>
              </w:rPr>
              <w:t xml:space="preserve">Με το </w:t>
            </w:r>
            <w:r w:rsidRPr="00E67879">
              <w:rPr>
                <w:rFonts w:ascii="Book Antiqua" w:hAnsi="Book Antiqua"/>
                <w:sz w:val="28"/>
                <w:lang w:val="en-GB"/>
              </w:rPr>
              <w:t>escape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μπορεί να σταματήσει την εφαρμογή</w:t>
            </w:r>
          </w:p>
        </w:tc>
      </w:tr>
      <w:tr w:rsidR="00D67B15" w:rsidRPr="00E67879" w:rsidTr="00D67B15">
        <w:tc>
          <w:tcPr>
            <w:tcW w:w="3258" w:type="dxa"/>
          </w:tcPr>
          <w:p w:rsidR="00D67B15" w:rsidRPr="00E67879" w:rsidRDefault="00D67B15" w:rsidP="00D67B15">
            <w:pPr>
              <w:jc w:val="center"/>
              <w:rPr>
                <w:rFonts w:ascii="Book Antiqua" w:hAnsi="Book Antiqua"/>
                <w:noProof/>
                <w:sz w:val="28"/>
                <w:lang w:val="en-GB" w:eastAsia="en-GB"/>
              </w:rPr>
            </w:pPr>
            <w:r w:rsidRPr="00E67879">
              <w:rPr>
                <w:rFonts w:ascii="Book Antiqua" w:hAnsi="Book Antiqua"/>
                <w:noProof/>
                <w:sz w:val="28"/>
                <w:lang w:eastAsia="en-US"/>
              </w:rPr>
              <w:drawing>
                <wp:inline distT="0" distB="0" distL="0" distR="0" wp14:anchorId="40FB1540" wp14:editId="7B6B1B01">
                  <wp:extent cx="476250" cy="448987"/>
                  <wp:effectExtent l="0" t="0" r="0" b="8255"/>
                  <wp:docPr id="9" name="Picture 9" descr="http://firefallru.net/dizz/computer_key_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firefallru.net/dizz/computer_key_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603" cy="480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:rsidR="00D67B15" w:rsidRPr="00E67879" w:rsidRDefault="00D67B15" w:rsidP="00DB0792">
            <w:pPr>
              <w:rPr>
                <w:rFonts w:ascii="Book Antiqua" w:hAnsi="Book Antiqua"/>
                <w:sz w:val="28"/>
                <w:lang w:val="el-GR"/>
              </w:rPr>
            </w:pPr>
            <w:r w:rsidRPr="00E67879">
              <w:rPr>
                <w:rFonts w:ascii="Book Antiqua" w:hAnsi="Book Antiqua"/>
                <w:sz w:val="28"/>
                <w:lang w:val="el-GR"/>
              </w:rPr>
              <w:t xml:space="preserve">Με το </w:t>
            </w:r>
            <w:r w:rsidRPr="00E67879">
              <w:rPr>
                <w:rFonts w:ascii="Book Antiqua" w:hAnsi="Book Antiqua"/>
                <w:sz w:val="28"/>
                <w:lang w:val="en-GB"/>
              </w:rPr>
              <w:t>R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μπορεί να κάνει </w:t>
            </w:r>
            <w:r w:rsidRPr="00E67879">
              <w:rPr>
                <w:rFonts w:ascii="Book Antiqua" w:hAnsi="Book Antiqua"/>
                <w:sz w:val="28"/>
                <w:lang w:val="en-GB"/>
              </w:rPr>
              <w:t>restart</w:t>
            </w:r>
            <w:r w:rsidRPr="00E67879">
              <w:rPr>
                <w:rFonts w:ascii="Book Antiqua" w:hAnsi="Book Antiqua"/>
                <w:sz w:val="28"/>
                <w:lang w:val="el-GR"/>
              </w:rPr>
              <w:t xml:space="preserve"> την εφαρμογή αφού χάσει.</w:t>
            </w:r>
          </w:p>
        </w:tc>
      </w:tr>
    </w:tbl>
    <w:p w:rsidR="00D67B15" w:rsidRPr="00E67879" w:rsidRDefault="00D67B15" w:rsidP="00DB0792">
      <w:pPr>
        <w:rPr>
          <w:rFonts w:ascii="Book Antiqua" w:hAnsi="Book Antiqua"/>
          <w:sz w:val="24"/>
          <w:lang w:val="el-GR"/>
        </w:rPr>
      </w:pPr>
    </w:p>
    <w:p w:rsidR="00DB0792" w:rsidRPr="00E67879" w:rsidRDefault="00DB0792" w:rsidP="00DB0792">
      <w:pPr>
        <w:rPr>
          <w:rFonts w:ascii="Book Antiqua" w:hAnsi="Book Antiqua"/>
          <w:sz w:val="24"/>
          <w:lang w:val="el-GR"/>
        </w:rPr>
      </w:pPr>
    </w:p>
    <w:sectPr w:rsidR="00DB0792" w:rsidRPr="00E67879">
      <w:headerReference w:type="even" r:id="rId28"/>
      <w:headerReference w:type="default" r:id="rId29"/>
      <w:footerReference w:type="even" r:id="rId30"/>
      <w:footerReference w:type="default" r:id="rId3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23" w:rsidRDefault="00F77E23">
      <w:pPr>
        <w:spacing w:after="0" w:line="240" w:lineRule="auto"/>
      </w:pPr>
      <w:r>
        <w:separator/>
      </w:r>
    </w:p>
  </w:endnote>
  <w:endnote w:type="continuationSeparator" w:id="0">
    <w:p w:rsidR="00F77E23" w:rsidRDefault="00F77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2F" w:rsidRDefault="004D142F"/>
  <w:p w:rsidR="004D142F" w:rsidRDefault="00A978B2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7879" w:rsidRPr="00E67879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2F" w:rsidRDefault="004D142F"/>
  <w:p w:rsidR="004D142F" w:rsidRDefault="00A978B2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7879" w:rsidRPr="00E67879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23" w:rsidRDefault="00F77E23">
      <w:pPr>
        <w:spacing w:after="0" w:line="240" w:lineRule="auto"/>
      </w:pPr>
      <w:r>
        <w:separator/>
      </w:r>
    </w:p>
  </w:footnote>
  <w:footnote w:type="continuationSeparator" w:id="0">
    <w:p w:rsidR="00F77E23" w:rsidRDefault="00F77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2F" w:rsidRDefault="00F77E23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F0541">
          <w:t>ΓραφικA Ι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42F" w:rsidRDefault="00F77E23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F0541">
          <w:t>ΓραφικA Ι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A887EAD"/>
    <w:multiLevelType w:val="hybridMultilevel"/>
    <w:tmpl w:val="038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51"/>
    <w:rsid w:val="00083A01"/>
    <w:rsid w:val="0014733B"/>
    <w:rsid w:val="001E2934"/>
    <w:rsid w:val="004D142F"/>
    <w:rsid w:val="009E17A9"/>
    <w:rsid w:val="00A978B2"/>
    <w:rsid w:val="00AE323A"/>
    <w:rsid w:val="00CE732D"/>
    <w:rsid w:val="00D60051"/>
    <w:rsid w:val="00D67B15"/>
    <w:rsid w:val="00DB0792"/>
    <w:rsid w:val="00E45383"/>
    <w:rsid w:val="00E67879"/>
    <w:rsid w:val="00F77E23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microsoft.com/office/2007/relationships/diagramDrawing" Target="diagrams/drawing1.xml"/><Relationship Id="rId25" Type="http://schemas.openxmlformats.org/officeDocument/2006/relationships/image" Target="media/image4.jpe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2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diagramLayout" Target="diagrams/layout2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image" Target="media/image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_000\AppData\Roaming\Microsoft\Templates\Business%20report%20(Median%20theme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40FDA7-E6B6-4883-9233-9D150E51F78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C9E8262-CE1E-47DB-BDBA-BD183FD2318B}">
      <dgm:prSet phldrT="[Text]"/>
      <dgm:spPr/>
      <dgm:t>
        <a:bodyPr/>
        <a:lstStyle/>
        <a:p>
          <a:r>
            <a:rPr lang="en-GB"/>
            <a:t>Model </a:t>
          </a:r>
          <a:br>
            <a:rPr lang="en-GB"/>
          </a:br>
          <a:r>
            <a:rPr lang="en-GB"/>
            <a:t>[AABB]</a:t>
          </a:r>
        </a:p>
      </dgm:t>
    </dgm:pt>
    <dgm:pt modelId="{876A5645-0F65-42F9-93CB-FB7EAC6B529C}" type="parTrans" cxnId="{106A755A-37F1-43A7-AFA0-3AEBD64E2C9D}">
      <dgm:prSet/>
      <dgm:spPr/>
      <dgm:t>
        <a:bodyPr/>
        <a:lstStyle/>
        <a:p>
          <a:endParaRPr lang="en-GB"/>
        </a:p>
      </dgm:t>
    </dgm:pt>
    <dgm:pt modelId="{79F31D24-C438-40CA-B24D-82D02D230F20}" type="sibTrans" cxnId="{106A755A-37F1-43A7-AFA0-3AEBD64E2C9D}">
      <dgm:prSet/>
      <dgm:spPr/>
      <dgm:t>
        <a:bodyPr/>
        <a:lstStyle/>
        <a:p>
          <a:endParaRPr lang="en-GB"/>
        </a:p>
      </dgm:t>
    </dgm:pt>
    <dgm:pt modelId="{41F8C024-D4BB-46E9-AE58-4C14B707E6EA}">
      <dgm:prSet phldrT="[Text]"/>
      <dgm:spPr/>
      <dgm:t>
        <a:bodyPr/>
        <a:lstStyle/>
        <a:p>
          <a:r>
            <a:rPr lang="en-GB"/>
            <a:t>ObjectModel</a:t>
          </a:r>
        </a:p>
      </dgm:t>
    </dgm:pt>
    <dgm:pt modelId="{122E1A8A-43E6-4012-98CC-0AECE3A70629}" type="parTrans" cxnId="{08DD83A5-F467-4CCB-855C-B879D13E7F06}">
      <dgm:prSet/>
      <dgm:spPr/>
      <dgm:t>
        <a:bodyPr/>
        <a:lstStyle/>
        <a:p>
          <a:endParaRPr lang="en-GB"/>
        </a:p>
      </dgm:t>
    </dgm:pt>
    <dgm:pt modelId="{18D1377A-9AED-4224-AD97-7FB7C020326E}" type="sibTrans" cxnId="{08DD83A5-F467-4CCB-855C-B879D13E7F06}">
      <dgm:prSet/>
      <dgm:spPr/>
      <dgm:t>
        <a:bodyPr/>
        <a:lstStyle/>
        <a:p>
          <a:endParaRPr lang="en-GB"/>
        </a:p>
      </dgm:t>
    </dgm:pt>
    <dgm:pt modelId="{B8813F40-6897-42E4-92B6-734A71E5A261}">
      <dgm:prSet phldrT="[Text]"/>
      <dgm:spPr/>
      <dgm:t>
        <a:bodyPr/>
        <a:lstStyle/>
        <a:p>
          <a:r>
            <a:rPr lang="en-GB"/>
            <a:t>Spaceship</a:t>
          </a:r>
        </a:p>
      </dgm:t>
    </dgm:pt>
    <dgm:pt modelId="{264EA536-0A08-4440-98FF-7992FF6E9A99}" type="parTrans" cxnId="{1825D2E1-AB99-464C-B756-DA676F59EE05}">
      <dgm:prSet/>
      <dgm:spPr/>
      <dgm:t>
        <a:bodyPr/>
        <a:lstStyle/>
        <a:p>
          <a:endParaRPr lang="en-GB"/>
        </a:p>
      </dgm:t>
    </dgm:pt>
    <dgm:pt modelId="{3E4831FD-B05F-4D29-B202-913DD5116A8E}" type="sibTrans" cxnId="{1825D2E1-AB99-464C-B756-DA676F59EE05}">
      <dgm:prSet/>
      <dgm:spPr/>
      <dgm:t>
        <a:bodyPr/>
        <a:lstStyle/>
        <a:p>
          <a:endParaRPr lang="en-GB"/>
        </a:p>
      </dgm:t>
    </dgm:pt>
    <dgm:pt modelId="{19B8C07C-68EB-445D-AB31-07B94A423E58}">
      <dgm:prSet phldrT="[Text]"/>
      <dgm:spPr/>
      <dgm:t>
        <a:bodyPr/>
        <a:lstStyle/>
        <a:p>
          <a:r>
            <a:rPr lang="en-GB"/>
            <a:t>Star</a:t>
          </a:r>
        </a:p>
      </dgm:t>
    </dgm:pt>
    <dgm:pt modelId="{24E034F9-BBE4-4F4C-8013-EC2EE72944F5}" type="parTrans" cxnId="{9F0ED1C3-258F-4476-99F2-6C0B065F284D}">
      <dgm:prSet/>
      <dgm:spPr/>
      <dgm:t>
        <a:bodyPr/>
        <a:lstStyle/>
        <a:p>
          <a:endParaRPr lang="en-GB"/>
        </a:p>
      </dgm:t>
    </dgm:pt>
    <dgm:pt modelId="{3C78EC16-2CC8-4F00-9B86-A9669D81A9AF}" type="sibTrans" cxnId="{9F0ED1C3-258F-4476-99F2-6C0B065F284D}">
      <dgm:prSet/>
      <dgm:spPr/>
      <dgm:t>
        <a:bodyPr/>
        <a:lstStyle/>
        <a:p>
          <a:endParaRPr lang="en-GB"/>
        </a:p>
      </dgm:t>
    </dgm:pt>
    <dgm:pt modelId="{BDC27C5B-E2FE-47F1-BDE8-CD75C33D458E}">
      <dgm:prSet phldrT="[Text]"/>
      <dgm:spPr/>
      <dgm:t>
        <a:bodyPr/>
        <a:lstStyle/>
        <a:p>
          <a:r>
            <a:rPr lang="en-GB"/>
            <a:t>Text</a:t>
          </a:r>
        </a:p>
      </dgm:t>
    </dgm:pt>
    <dgm:pt modelId="{E4A02EF5-7AEF-4283-AFD6-2B3AA5F9A82B}" type="parTrans" cxnId="{194F23BB-484F-44AB-940B-4BA6F9988A19}">
      <dgm:prSet/>
      <dgm:spPr/>
      <dgm:t>
        <a:bodyPr/>
        <a:lstStyle/>
        <a:p>
          <a:endParaRPr lang="en-GB"/>
        </a:p>
      </dgm:t>
    </dgm:pt>
    <dgm:pt modelId="{E86AF0D8-7660-4226-B2AD-3AE061FC3F95}" type="sibTrans" cxnId="{194F23BB-484F-44AB-940B-4BA6F9988A19}">
      <dgm:prSet/>
      <dgm:spPr/>
      <dgm:t>
        <a:bodyPr/>
        <a:lstStyle/>
        <a:p>
          <a:endParaRPr lang="en-GB"/>
        </a:p>
      </dgm:t>
    </dgm:pt>
    <dgm:pt modelId="{4821F731-437E-4F75-BE9C-D98B99C4786F}">
      <dgm:prSet phldrT="[Text]"/>
      <dgm:spPr/>
      <dgm:t>
        <a:bodyPr/>
        <a:lstStyle/>
        <a:p>
          <a:r>
            <a:rPr lang="en-GB"/>
            <a:t>RandomItem</a:t>
          </a:r>
        </a:p>
      </dgm:t>
    </dgm:pt>
    <dgm:pt modelId="{049B1AAF-F9B3-4D78-B509-51B29DEE9D6D}" type="parTrans" cxnId="{90CF6EFB-2CCD-4AA8-8530-CFE93047E760}">
      <dgm:prSet/>
      <dgm:spPr/>
      <dgm:t>
        <a:bodyPr/>
        <a:lstStyle/>
        <a:p>
          <a:endParaRPr lang="en-GB"/>
        </a:p>
      </dgm:t>
    </dgm:pt>
    <dgm:pt modelId="{0E463E09-537E-4118-BCC8-57303C88E84A}" type="sibTrans" cxnId="{90CF6EFB-2CCD-4AA8-8530-CFE93047E760}">
      <dgm:prSet/>
      <dgm:spPr/>
      <dgm:t>
        <a:bodyPr/>
        <a:lstStyle/>
        <a:p>
          <a:endParaRPr lang="en-GB"/>
        </a:p>
      </dgm:t>
    </dgm:pt>
    <dgm:pt modelId="{F806A8EC-A656-477A-9983-C4EB82DD0A60}">
      <dgm:prSet phldrT="[Text]"/>
      <dgm:spPr/>
      <dgm:t>
        <a:bodyPr/>
        <a:lstStyle/>
        <a:p>
          <a:r>
            <a:rPr lang="en-GB"/>
            <a:t>Asteroid</a:t>
          </a:r>
        </a:p>
      </dgm:t>
    </dgm:pt>
    <dgm:pt modelId="{959CD85F-E86D-4C69-B67A-4792AAC57C50}" type="parTrans" cxnId="{88ED9E16-2EF9-4799-916A-AFC4DAEBD03F}">
      <dgm:prSet/>
      <dgm:spPr/>
      <dgm:t>
        <a:bodyPr/>
        <a:lstStyle/>
        <a:p>
          <a:endParaRPr lang="en-GB"/>
        </a:p>
      </dgm:t>
    </dgm:pt>
    <dgm:pt modelId="{9A286CC9-3147-4F0F-A74F-028CA89C4A2B}" type="sibTrans" cxnId="{88ED9E16-2EF9-4799-916A-AFC4DAEBD03F}">
      <dgm:prSet/>
      <dgm:spPr/>
      <dgm:t>
        <a:bodyPr/>
        <a:lstStyle/>
        <a:p>
          <a:endParaRPr lang="en-GB"/>
        </a:p>
      </dgm:t>
    </dgm:pt>
    <dgm:pt modelId="{5BEB2B13-104A-4067-A85C-59B47CB15797}">
      <dgm:prSet phldrT="[Text]"/>
      <dgm:spPr/>
      <dgm:t>
        <a:bodyPr/>
        <a:lstStyle/>
        <a:p>
          <a:r>
            <a:rPr lang="en-GB"/>
            <a:t>Sun</a:t>
          </a:r>
        </a:p>
      </dgm:t>
    </dgm:pt>
    <dgm:pt modelId="{8002E072-0D51-4F0A-AFEC-D969ECF9E219}" type="parTrans" cxnId="{02336F75-A2FD-4BB8-8577-55D4E445355C}">
      <dgm:prSet/>
      <dgm:spPr/>
      <dgm:t>
        <a:bodyPr/>
        <a:lstStyle/>
        <a:p>
          <a:endParaRPr lang="en-GB"/>
        </a:p>
      </dgm:t>
    </dgm:pt>
    <dgm:pt modelId="{D8691F74-3C89-48A9-8D1F-5E0CEABD76B5}" type="sibTrans" cxnId="{02336F75-A2FD-4BB8-8577-55D4E445355C}">
      <dgm:prSet/>
      <dgm:spPr/>
      <dgm:t>
        <a:bodyPr/>
        <a:lstStyle/>
        <a:p>
          <a:endParaRPr lang="en-GB"/>
        </a:p>
      </dgm:t>
    </dgm:pt>
    <dgm:pt modelId="{1A3EBA69-7E53-4BB4-B4D1-877062466D8F}" type="pres">
      <dgm:prSet presAssocID="{E840FDA7-E6B6-4883-9233-9D150E51F78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1D6F18-B752-4F4B-B209-6D684AC63BB7}" type="pres">
      <dgm:prSet presAssocID="{DC9E8262-CE1E-47DB-BDBA-BD183FD2318B}" presName="hierRoot1" presStyleCnt="0"/>
      <dgm:spPr/>
    </dgm:pt>
    <dgm:pt modelId="{97FDE884-A717-4AED-A45B-138A58184EF3}" type="pres">
      <dgm:prSet presAssocID="{DC9E8262-CE1E-47DB-BDBA-BD183FD2318B}" presName="composite" presStyleCnt="0"/>
      <dgm:spPr/>
    </dgm:pt>
    <dgm:pt modelId="{3B01ED5C-A4FD-424C-A5DA-069C595CEC9C}" type="pres">
      <dgm:prSet presAssocID="{DC9E8262-CE1E-47DB-BDBA-BD183FD2318B}" presName="background" presStyleLbl="node0" presStyleIdx="0" presStyleCnt="1"/>
      <dgm:spPr/>
    </dgm:pt>
    <dgm:pt modelId="{932898D3-7514-41A1-BF9E-F2E01BD7B599}" type="pres">
      <dgm:prSet presAssocID="{DC9E8262-CE1E-47DB-BDBA-BD183FD2318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EC3172-8836-4C51-8713-C5355327E79E}" type="pres">
      <dgm:prSet presAssocID="{DC9E8262-CE1E-47DB-BDBA-BD183FD2318B}" presName="hierChild2" presStyleCnt="0"/>
      <dgm:spPr/>
    </dgm:pt>
    <dgm:pt modelId="{C78CEF84-0B88-4CCA-8812-C474CDC78514}" type="pres">
      <dgm:prSet presAssocID="{122E1A8A-43E6-4012-98CC-0AECE3A70629}" presName="Name10" presStyleLbl="parChTrans1D2" presStyleIdx="0" presStyleCnt="5"/>
      <dgm:spPr/>
      <dgm:t>
        <a:bodyPr/>
        <a:lstStyle/>
        <a:p>
          <a:endParaRPr lang="en-US"/>
        </a:p>
      </dgm:t>
    </dgm:pt>
    <dgm:pt modelId="{3DCF3216-FB81-4C4D-9A00-B1E9377A5CF4}" type="pres">
      <dgm:prSet presAssocID="{41F8C024-D4BB-46E9-AE58-4C14B707E6EA}" presName="hierRoot2" presStyleCnt="0"/>
      <dgm:spPr/>
    </dgm:pt>
    <dgm:pt modelId="{3C8EB518-2F1E-4BD4-BB71-A842B0AC8A43}" type="pres">
      <dgm:prSet presAssocID="{41F8C024-D4BB-46E9-AE58-4C14B707E6EA}" presName="composite2" presStyleCnt="0"/>
      <dgm:spPr/>
    </dgm:pt>
    <dgm:pt modelId="{FB318027-3ABE-4253-95D8-E945EB39D4A3}" type="pres">
      <dgm:prSet presAssocID="{41F8C024-D4BB-46E9-AE58-4C14B707E6EA}" presName="background2" presStyleLbl="node2" presStyleIdx="0" presStyleCnt="5"/>
      <dgm:spPr/>
    </dgm:pt>
    <dgm:pt modelId="{03AFDAEA-C68B-449B-9ED7-9D7F8BF25155}" type="pres">
      <dgm:prSet presAssocID="{41F8C024-D4BB-46E9-AE58-4C14B707E6EA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5075AB-0F0C-4894-84F9-A1EE108E3D73}" type="pres">
      <dgm:prSet presAssocID="{41F8C024-D4BB-46E9-AE58-4C14B707E6EA}" presName="hierChild3" presStyleCnt="0"/>
      <dgm:spPr/>
    </dgm:pt>
    <dgm:pt modelId="{DFE7C2F1-9D3D-49E0-8EAC-1EE1CEBA4E1D}" type="pres">
      <dgm:prSet presAssocID="{959CD85F-E86D-4C69-B67A-4792AAC57C50}" presName="Name17" presStyleLbl="parChTrans1D3" presStyleIdx="0" presStyleCnt="2"/>
      <dgm:spPr/>
      <dgm:t>
        <a:bodyPr/>
        <a:lstStyle/>
        <a:p>
          <a:endParaRPr lang="en-US"/>
        </a:p>
      </dgm:t>
    </dgm:pt>
    <dgm:pt modelId="{A50619F8-EF79-48C3-8F54-8135B5C3967F}" type="pres">
      <dgm:prSet presAssocID="{F806A8EC-A656-477A-9983-C4EB82DD0A60}" presName="hierRoot3" presStyleCnt="0"/>
      <dgm:spPr/>
    </dgm:pt>
    <dgm:pt modelId="{CCC6C4E2-3C4E-4CE6-A1E3-8A0DF2AFD1F4}" type="pres">
      <dgm:prSet presAssocID="{F806A8EC-A656-477A-9983-C4EB82DD0A60}" presName="composite3" presStyleCnt="0"/>
      <dgm:spPr/>
    </dgm:pt>
    <dgm:pt modelId="{BFECD396-8F93-4779-9F50-19526E8D2B4E}" type="pres">
      <dgm:prSet presAssocID="{F806A8EC-A656-477A-9983-C4EB82DD0A60}" presName="background3" presStyleLbl="node3" presStyleIdx="0" presStyleCnt="2"/>
      <dgm:spPr/>
    </dgm:pt>
    <dgm:pt modelId="{0C062113-75BD-4B6F-AB23-F82C9DEFADC1}" type="pres">
      <dgm:prSet presAssocID="{F806A8EC-A656-477A-9983-C4EB82DD0A6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4660D0-B247-4BC0-84C4-57B8EA535497}" type="pres">
      <dgm:prSet presAssocID="{F806A8EC-A656-477A-9983-C4EB82DD0A60}" presName="hierChild4" presStyleCnt="0"/>
      <dgm:spPr/>
    </dgm:pt>
    <dgm:pt modelId="{8E9C590A-16FE-4B07-A907-1C302B5AD266}" type="pres">
      <dgm:prSet presAssocID="{8002E072-0D51-4F0A-AFEC-D969ECF9E219}" presName="Name17" presStyleLbl="parChTrans1D3" presStyleIdx="1" presStyleCnt="2"/>
      <dgm:spPr/>
      <dgm:t>
        <a:bodyPr/>
        <a:lstStyle/>
        <a:p>
          <a:endParaRPr lang="en-US"/>
        </a:p>
      </dgm:t>
    </dgm:pt>
    <dgm:pt modelId="{F9BF2F58-1989-494A-9FAA-7881A8862562}" type="pres">
      <dgm:prSet presAssocID="{5BEB2B13-104A-4067-A85C-59B47CB15797}" presName="hierRoot3" presStyleCnt="0"/>
      <dgm:spPr/>
    </dgm:pt>
    <dgm:pt modelId="{83DE7657-626C-4E4C-9BA3-DD2660A93C6E}" type="pres">
      <dgm:prSet presAssocID="{5BEB2B13-104A-4067-A85C-59B47CB15797}" presName="composite3" presStyleCnt="0"/>
      <dgm:spPr/>
    </dgm:pt>
    <dgm:pt modelId="{6817DE86-B6A9-4258-942C-F0A7420765FB}" type="pres">
      <dgm:prSet presAssocID="{5BEB2B13-104A-4067-A85C-59B47CB15797}" presName="background3" presStyleLbl="node3" presStyleIdx="1" presStyleCnt="2"/>
      <dgm:spPr/>
    </dgm:pt>
    <dgm:pt modelId="{DC81F77C-EA53-4156-9BBB-2BC379EC0029}" type="pres">
      <dgm:prSet presAssocID="{5BEB2B13-104A-4067-A85C-59B47CB15797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A2FE1C-AEA1-4186-BEE8-F521CAD52306}" type="pres">
      <dgm:prSet presAssocID="{5BEB2B13-104A-4067-A85C-59B47CB15797}" presName="hierChild4" presStyleCnt="0"/>
      <dgm:spPr/>
    </dgm:pt>
    <dgm:pt modelId="{ED5B46B2-4125-4189-9F8E-B8409C9A746A}" type="pres">
      <dgm:prSet presAssocID="{264EA536-0A08-4440-98FF-7992FF6E9A99}" presName="Name10" presStyleLbl="parChTrans1D2" presStyleIdx="1" presStyleCnt="5"/>
      <dgm:spPr/>
      <dgm:t>
        <a:bodyPr/>
        <a:lstStyle/>
        <a:p>
          <a:endParaRPr lang="en-US"/>
        </a:p>
      </dgm:t>
    </dgm:pt>
    <dgm:pt modelId="{DE826835-2E85-49BB-B341-C6DE7E6FAF16}" type="pres">
      <dgm:prSet presAssocID="{B8813F40-6897-42E4-92B6-734A71E5A261}" presName="hierRoot2" presStyleCnt="0"/>
      <dgm:spPr/>
    </dgm:pt>
    <dgm:pt modelId="{F1A30428-2092-475A-9AC5-F9FAA472861A}" type="pres">
      <dgm:prSet presAssocID="{B8813F40-6897-42E4-92B6-734A71E5A261}" presName="composite2" presStyleCnt="0"/>
      <dgm:spPr/>
    </dgm:pt>
    <dgm:pt modelId="{C310D2C0-4CFF-4E2C-8BAC-0DA2B3312067}" type="pres">
      <dgm:prSet presAssocID="{B8813F40-6897-42E4-92B6-734A71E5A261}" presName="background2" presStyleLbl="node2" presStyleIdx="1" presStyleCnt="5"/>
      <dgm:spPr/>
    </dgm:pt>
    <dgm:pt modelId="{3F6726D4-381E-4AA4-9D9A-9E54BF937075}" type="pres">
      <dgm:prSet presAssocID="{B8813F40-6897-42E4-92B6-734A71E5A261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80FDAF-2658-4072-85BC-45E7F23BFE51}" type="pres">
      <dgm:prSet presAssocID="{B8813F40-6897-42E4-92B6-734A71E5A261}" presName="hierChild3" presStyleCnt="0"/>
      <dgm:spPr/>
    </dgm:pt>
    <dgm:pt modelId="{88020158-BF60-4FE4-BDB3-EBAFFC44AEA4}" type="pres">
      <dgm:prSet presAssocID="{24E034F9-BBE4-4F4C-8013-EC2EE72944F5}" presName="Name10" presStyleLbl="parChTrans1D2" presStyleIdx="2" presStyleCnt="5"/>
      <dgm:spPr/>
      <dgm:t>
        <a:bodyPr/>
        <a:lstStyle/>
        <a:p>
          <a:endParaRPr lang="en-US"/>
        </a:p>
      </dgm:t>
    </dgm:pt>
    <dgm:pt modelId="{68C6F443-6688-47E7-A32D-DE5A2841906B}" type="pres">
      <dgm:prSet presAssocID="{19B8C07C-68EB-445D-AB31-07B94A423E58}" presName="hierRoot2" presStyleCnt="0"/>
      <dgm:spPr/>
    </dgm:pt>
    <dgm:pt modelId="{769606DA-810D-4133-9E88-B7320D0144A2}" type="pres">
      <dgm:prSet presAssocID="{19B8C07C-68EB-445D-AB31-07B94A423E58}" presName="composite2" presStyleCnt="0"/>
      <dgm:spPr/>
    </dgm:pt>
    <dgm:pt modelId="{D47908EC-CCAA-4708-ADA2-7397C1C53939}" type="pres">
      <dgm:prSet presAssocID="{19B8C07C-68EB-445D-AB31-07B94A423E58}" presName="background2" presStyleLbl="node2" presStyleIdx="2" presStyleCnt="5"/>
      <dgm:spPr/>
    </dgm:pt>
    <dgm:pt modelId="{23C4156F-6531-4F74-BF34-6935F956DA22}" type="pres">
      <dgm:prSet presAssocID="{19B8C07C-68EB-445D-AB31-07B94A423E5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61C91A-517D-4D03-8FD9-9051A30C8D5C}" type="pres">
      <dgm:prSet presAssocID="{19B8C07C-68EB-445D-AB31-07B94A423E58}" presName="hierChild3" presStyleCnt="0"/>
      <dgm:spPr/>
    </dgm:pt>
    <dgm:pt modelId="{E38AC221-D155-4644-996F-98DEC98412DB}" type="pres">
      <dgm:prSet presAssocID="{E4A02EF5-7AEF-4283-AFD6-2B3AA5F9A82B}" presName="Name10" presStyleLbl="parChTrans1D2" presStyleIdx="3" presStyleCnt="5"/>
      <dgm:spPr/>
      <dgm:t>
        <a:bodyPr/>
        <a:lstStyle/>
        <a:p>
          <a:endParaRPr lang="en-US"/>
        </a:p>
      </dgm:t>
    </dgm:pt>
    <dgm:pt modelId="{3B4F9DD4-D286-482B-BF22-7CED7590D19B}" type="pres">
      <dgm:prSet presAssocID="{BDC27C5B-E2FE-47F1-BDE8-CD75C33D458E}" presName="hierRoot2" presStyleCnt="0"/>
      <dgm:spPr/>
    </dgm:pt>
    <dgm:pt modelId="{86B58E6C-11A6-44DA-BEB6-5409E6F7BDE5}" type="pres">
      <dgm:prSet presAssocID="{BDC27C5B-E2FE-47F1-BDE8-CD75C33D458E}" presName="composite2" presStyleCnt="0"/>
      <dgm:spPr/>
    </dgm:pt>
    <dgm:pt modelId="{9B2CD9B1-2D86-494D-A7E5-A5CAEAF23A01}" type="pres">
      <dgm:prSet presAssocID="{BDC27C5B-E2FE-47F1-BDE8-CD75C33D458E}" presName="background2" presStyleLbl="node2" presStyleIdx="3" presStyleCnt="5"/>
      <dgm:spPr/>
    </dgm:pt>
    <dgm:pt modelId="{283DA6A0-311B-4DFE-B776-BEBB04EF4518}" type="pres">
      <dgm:prSet presAssocID="{BDC27C5B-E2FE-47F1-BDE8-CD75C33D458E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0AAFA7-3B91-4398-9A92-2D154BFDAF73}" type="pres">
      <dgm:prSet presAssocID="{BDC27C5B-E2FE-47F1-BDE8-CD75C33D458E}" presName="hierChild3" presStyleCnt="0"/>
      <dgm:spPr/>
    </dgm:pt>
    <dgm:pt modelId="{8D9B51EB-376D-4301-BB3A-5BB48E54C9C2}" type="pres">
      <dgm:prSet presAssocID="{049B1AAF-F9B3-4D78-B509-51B29DEE9D6D}" presName="Name10" presStyleLbl="parChTrans1D2" presStyleIdx="4" presStyleCnt="5"/>
      <dgm:spPr/>
      <dgm:t>
        <a:bodyPr/>
        <a:lstStyle/>
        <a:p>
          <a:endParaRPr lang="en-US"/>
        </a:p>
      </dgm:t>
    </dgm:pt>
    <dgm:pt modelId="{E91B28E3-19B6-4245-8F4B-6FC56266BD5B}" type="pres">
      <dgm:prSet presAssocID="{4821F731-437E-4F75-BE9C-D98B99C4786F}" presName="hierRoot2" presStyleCnt="0"/>
      <dgm:spPr/>
    </dgm:pt>
    <dgm:pt modelId="{E0939DE9-4782-49E8-A848-85F441B0FC78}" type="pres">
      <dgm:prSet presAssocID="{4821F731-437E-4F75-BE9C-D98B99C4786F}" presName="composite2" presStyleCnt="0"/>
      <dgm:spPr/>
    </dgm:pt>
    <dgm:pt modelId="{FC9D1CD9-5C3A-4671-9943-FC2981DB88DD}" type="pres">
      <dgm:prSet presAssocID="{4821F731-437E-4F75-BE9C-D98B99C4786F}" presName="background2" presStyleLbl="node2" presStyleIdx="4" presStyleCnt="5"/>
      <dgm:spPr/>
    </dgm:pt>
    <dgm:pt modelId="{7A5C5CB2-3911-47C9-8A11-8AF0A14708A0}" type="pres">
      <dgm:prSet presAssocID="{4821F731-437E-4F75-BE9C-D98B99C4786F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929772-F317-48F2-BA79-2F0FDE696FBD}" type="pres">
      <dgm:prSet presAssocID="{4821F731-437E-4F75-BE9C-D98B99C4786F}" presName="hierChild3" presStyleCnt="0"/>
      <dgm:spPr/>
    </dgm:pt>
  </dgm:ptLst>
  <dgm:cxnLst>
    <dgm:cxn modelId="{6960EEBD-4D52-4CB7-B727-D6D22F532A57}" type="presOf" srcId="{DC9E8262-CE1E-47DB-BDBA-BD183FD2318B}" destId="{932898D3-7514-41A1-BF9E-F2E01BD7B599}" srcOrd="0" destOrd="0" presId="urn:microsoft.com/office/officeart/2005/8/layout/hierarchy1"/>
    <dgm:cxn modelId="{9F0ED1C3-258F-4476-99F2-6C0B065F284D}" srcId="{DC9E8262-CE1E-47DB-BDBA-BD183FD2318B}" destId="{19B8C07C-68EB-445D-AB31-07B94A423E58}" srcOrd="2" destOrd="0" parTransId="{24E034F9-BBE4-4F4C-8013-EC2EE72944F5}" sibTransId="{3C78EC16-2CC8-4F00-9B86-A9669D81A9AF}"/>
    <dgm:cxn modelId="{460740BD-CD91-4BE5-8E8B-EC23A11C9365}" type="presOf" srcId="{F806A8EC-A656-477A-9983-C4EB82DD0A60}" destId="{0C062113-75BD-4B6F-AB23-F82C9DEFADC1}" srcOrd="0" destOrd="0" presId="urn:microsoft.com/office/officeart/2005/8/layout/hierarchy1"/>
    <dgm:cxn modelId="{3D1FFB2E-6979-4A1C-8792-BA87BBAB0686}" type="presOf" srcId="{264EA536-0A08-4440-98FF-7992FF6E9A99}" destId="{ED5B46B2-4125-4189-9F8E-B8409C9A746A}" srcOrd="0" destOrd="0" presId="urn:microsoft.com/office/officeart/2005/8/layout/hierarchy1"/>
    <dgm:cxn modelId="{194F23BB-484F-44AB-940B-4BA6F9988A19}" srcId="{DC9E8262-CE1E-47DB-BDBA-BD183FD2318B}" destId="{BDC27C5B-E2FE-47F1-BDE8-CD75C33D458E}" srcOrd="3" destOrd="0" parTransId="{E4A02EF5-7AEF-4283-AFD6-2B3AA5F9A82B}" sibTransId="{E86AF0D8-7660-4226-B2AD-3AE061FC3F95}"/>
    <dgm:cxn modelId="{F8A76D8B-92E0-4BA6-99FA-0A6CDA746600}" type="presOf" srcId="{BDC27C5B-E2FE-47F1-BDE8-CD75C33D458E}" destId="{283DA6A0-311B-4DFE-B776-BEBB04EF4518}" srcOrd="0" destOrd="0" presId="urn:microsoft.com/office/officeart/2005/8/layout/hierarchy1"/>
    <dgm:cxn modelId="{02336F75-A2FD-4BB8-8577-55D4E445355C}" srcId="{41F8C024-D4BB-46E9-AE58-4C14B707E6EA}" destId="{5BEB2B13-104A-4067-A85C-59B47CB15797}" srcOrd="1" destOrd="0" parTransId="{8002E072-0D51-4F0A-AFEC-D969ECF9E219}" sibTransId="{D8691F74-3C89-48A9-8D1F-5E0CEABD76B5}"/>
    <dgm:cxn modelId="{6B2DAB8D-2D9B-4691-A91B-2A5CD61FB12F}" type="presOf" srcId="{4821F731-437E-4F75-BE9C-D98B99C4786F}" destId="{7A5C5CB2-3911-47C9-8A11-8AF0A14708A0}" srcOrd="0" destOrd="0" presId="urn:microsoft.com/office/officeart/2005/8/layout/hierarchy1"/>
    <dgm:cxn modelId="{88ED9E16-2EF9-4799-916A-AFC4DAEBD03F}" srcId="{41F8C024-D4BB-46E9-AE58-4C14B707E6EA}" destId="{F806A8EC-A656-477A-9983-C4EB82DD0A60}" srcOrd="0" destOrd="0" parTransId="{959CD85F-E86D-4C69-B67A-4792AAC57C50}" sibTransId="{9A286CC9-3147-4F0F-A74F-028CA89C4A2B}"/>
    <dgm:cxn modelId="{90CF6EFB-2CCD-4AA8-8530-CFE93047E760}" srcId="{DC9E8262-CE1E-47DB-BDBA-BD183FD2318B}" destId="{4821F731-437E-4F75-BE9C-D98B99C4786F}" srcOrd="4" destOrd="0" parTransId="{049B1AAF-F9B3-4D78-B509-51B29DEE9D6D}" sibTransId="{0E463E09-537E-4118-BCC8-57303C88E84A}"/>
    <dgm:cxn modelId="{C329FFE4-1AE0-46BC-A3D3-A9D3603B98BE}" type="presOf" srcId="{E840FDA7-E6B6-4883-9233-9D150E51F782}" destId="{1A3EBA69-7E53-4BB4-B4D1-877062466D8F}" srcOrd="0" destOrd="0" presId="urn:microsoft.com/office/officeart/2005/8/layout/hierarchy1"/>
    <dgm:cxn modelId="{1F6B51C2-FD83-4A1F-BDBF-9AA967E5683C}" type="presOf" srcId="{959CD85F-E86D-4C69-B67A-4792AAC57C50}" destId="{DFE7C2F1-9D3D-49E0-8EAC-1EE1CEBA4E1D}" srcOrd="0" destOrd="0" presId="urn:microsoft.com/office/officeart/2005/8/layout/hierarchy1"/>
    <dgm:cxn modelId="{1825D2E1-AB99-464C-B756-DA676F59EE05}" srcId="{DC9E8262-CE1E-47DB-BDBA-BD183FD2318B}" destId="{B8813F40-6897-42E4-92B6-734A71E5A261}" srcOrd="1" destOrd="0" parTransId="{264EA536-0A08-4440-98FF-7992FF6E9A99}" sibTransId="{3E4831FD-B05F-4D29-B202-913DD5116A8E}"/>
    <dgm:cxn modelId="{7B12C4E5-23D3-41EC-83DA-B673331DA24A}" type="presOf" srcId="{122E1A8A-43E6-4012-98CC-0AECE3A70629}" destId="{C78CEF84-0B88-4CCA-8812-C474CDC78514}" srcOrd="0" destOrd="0" presId="urn:microsoft.com/office/officeart/2005/8/layout/hierarchy1"/>
    <dgm:cxn modelId="{BF8700F2-DEC7-45AA-85DA-D83FC12F98B7}" type="presOf" srcId="{24E034F9-BBE4-4F4C-8013-EC2EE72944F5}" destId="{88020158-BF60-4FE4-BDB3-EBAFFC44AEA4}" srcOrd="0" destOrd="0" presId="urn:microsoft.com/office/officeart/2005/8/layout/hierarchy1"/>
    <dgm:cxn modelId="{E4D06FE6-7857-42D3-825B-5F00A5925046}" type="presOf" srcId="{41F8C024-D4BB-46E9-AE58-4C14B707E6EA}" destId="{03AFDAEA-C68B-449B-9ED7-9D7F8BF25155}" srcOrd="0" destOrd="0" presId="urn:microsoft.com/office/officeart/2005/8/layout/hierarchy1"/>
    <dgm:cxn modelId="{0AB536F8-7CD0-4E24-8AD8-81E9364BAE9A}" type="presOf" srcId="{049B1AAF-F9B3-4D78-B509-51B29DEE9D6D}" destId="{8D9B51EB-376D-4301-BB3A-5BB48E54C9C2}" srcOrd="0" destOrd="0" presId="urn:microsoft.com/office/officeart/2005/8/layout/hierarchy1"/>
    <dgm:cxn modelId="{F5A5EEEF-F0DF-4C5A-94F1-D985E4F8660F}" type="presOf" srcId="{E4A02EF5-7AEF-4283-AFD6-2B3AA5F9A82B}" destId="{E38AC221-D155-4644-996F-98DEC98412DB}" srcOrd="0" destOrd="0" presId="urn:microsoft.com/office/officeart/2005/8/layout/hierarchy1"/>
    <dgm:cxn modelId="{33FD2797-A59D-43A5-9140-68C595324533}" type="presOf" srcId="{8002E072-0D51-4F0A-AFEC-D969ECF9E219}" destId="{8E9C590A-16FE-4B07-A907-1C302B5AD266}" srcOrd="0" destOrd="0" presId="urn:microsoft.com/office/officeart/2005/8/layout/hierarchy1"/>
    <dgm:cxn modelId="{08DD83A5-F467-4CCB-855C-B879D13E7F06}" srcId="{DC9E8262-CE1E-47DB-BDBA-BD183FD2318B}" destId="{41F8C024-D4BB-46E9-AE58-4C14B707E6EA}" srcOrd="0" destOrd="0" parTransId="{122E1A8A-43E6-4012-98CC-0AECE3A70629}" sibTransId="{18D1377A-9AED-4224-AD97-7FB7C020326E}"/>
    <dgm:cxn modelId="{7275B0C5-2ACF-4133-9222-20D00E25B029}" type="presOf" srcId="{19B8C07C-68EB-445D-AB31-07B94A423E58}" destId="{23C4156F-6531-4F74-BF34-6935F956DA22}" srcOrd="0" destOrd="0" presId="urn:microsoft.com/office/officeart/2005/8/layout/hierarchy1"/>
    <dgm:cxn modelId="{106A755A-37F1-43A7-AFA0-3AEBD64E2C9D}" srcId="{E840FDA7-E6B6-4883-9233-9D150E51F782}" destId="{DC9E8262-CE1E-47DB-BDBA-BD183FD2318B}" srcOrd="0" destOrd="0" parTransId="{876A5645-0F65-42F9-93CB-FB7EAC6B529C}" sibTransId="{79F31D24-C438-40CA-B24D-82D02D230F20}"/>
    <dgm:cxn modelId="{4C4C3C12-CE8B-46EE-BFF6-1CFD4EC4A3A5}" type="presOf" srcId="{5BEB2B13-104A-4067-A85C-59B47CB15797}" destId="{DC81F77C-EA53-4156-9BBB-2BC379EC0029}" srcOrd="0" destOrd="0" presId="urn:microsoft.com/office/officeart/2005/8/layout/hierarchy1"/>
    <dgm:cxn modelId="{ACD02618-DFAA-4E65-87C9-9912F54E764D}" type="presOf" srcId="{B8813F40-6897-42E4-92B6-734A71E5A261}" destId="{3F6726D4-381E-4AA4-9D9A-9E54BF937075}" srcOrd="0" destOrd="0" presId="urn:microsoft.com/office/officeart/2005/8/layout/hierarchy1"/>
    <dgm:cxn modelId="{D347CF07-2734-407F-95FD-F118B5B70C84}" type="presParOf" srcId="{1A3EBA69-7E53-4BB4-B4D1-877062466D8F}" destId="{1B1D6F18-B752-4F4B-B209-6D684AC63BB7}" srcOrd="0" destOrd="0" presId="urn:microsoft.com/office/officeart/2005/8/layout/hierarchy1"/>
    <dgm:cxn modelId="{03108353-10F2-4A65-A402-B32CB803126D}" type="presParOf" srcId="{1B1D6F18-B752-4F4B-B209-6D684AC63BB7}" destId="{97FDE884-A717-4AED-A45B-138A58184EF3}" srcOrd="0" destOrd="0" presId="urn:microsoft.com/office/officeart/2005/8/layout/hierarchy1"/>
    <dgm:cxn modelId="{A8A8FB0D-4B30-411C-9D6C-21B7C402272E}" type="presParOf" srcId="{97FDE884-A717-4AED-A45B-138A58184EF3}" destId="{3B01ED5C-A4FD-424C-A5DA-069C595CEC9C}" srcOrd="0" destOrd="0" presId="urn:microsoft.com/office/officeart/2005/8/layout/hierarchy1"/>
    <dgm:cxn modelId="{1529404A-A08C-4005-964C-7B092AB9A3C6}" type="presParOf" srcId="{97FDE884-A717-4AED-A45B-138A58184EF3}" destId="{932898D3-7514-41A1-BF9E-F2E01BD7B599}" srcOrd="1" destOrd="0" presId="urn:microsoft.com/office/officeart/2005/8/layout/hierarchy1"/>
    <dgm:cxn modelId="{12605CCF-5B6E-4050-A8FE-AA9A6FE92BF8}" type="presParOf" srcId="{1B1D6F18-B752-4F4B-B209-6D684AC63BB7}" destId="{43EC3172-8836-4C51-8713-C5355327E79E}" srcOrd="1" destOrd="0" presId="urn:microsoft.com/office/officeart/2005/8/layout/hierarchy1"/>
    <dgm:cxn modelId="{CF3FA369-F14F-478E-B1EC-A92CAC49B688}" type="presParOf" srcId="{43EC3172-8836-4C51-8713-C5355327E79E}" destId="{C78CEF84-0B88-4CCA-8812-C474CDC78514}" srcOrd="0" destOrd="0" presId="urn:microsoft.com/office/officeart/2005/8/layout/hierarchy1"/>
    <dgm:cxn modelId="{2175B418-FBF4-462A-9F32-D4C1E88EE96E}" type="presParOf" srcId="{43EC3172-8836-4C51-8713-C5355327E79E}" destId="{3DCF3216-FB81-4C4D-9A00-B1E9377A5CF4}" srcOrd="1" destOrd="0" presId="urn:microsoft.com/office/officeart/2005/8/layout/hierarchy1"/>
    <dgm:cxn modelId="{39B60E68-C2FB-47B4-8AF1-EAA25F19D75F}" type="presParOf" srcId="{3DCF3216-FB81-4C4D-9A00-B1E9377A5CF4}" destId="{3C8EB518-2F1E-4BD4-BB71-A842B0AC8A43}" srcOrd="0" destOrd="0" presId="urn:microsoft.com/office/officeart/2005/8/layout/hierarchy1"/>
    <dgm:cxn modelId="{38FA1EF1-0991-4CEC-A34E-35627DC38EDE}" type="presParOf" srcId="{3C8EB518-2F1E-4BD4-BB71-A842B0AC8A43}" destId="{FB318027-3ABE-4253-95D8-E945EB39D4A3}" srcOrd="0" destOrd="0" presId="urn:microsoft.com/office/officeart/2005/8/layout/hierarchy1"/>
    <dgm:cxn modelId="{F9E5DA69-1BED-404A-BBA7-666CC1E9D2B3}" type="presParOf" srcId="{3C8EB518-2F1E-4BD4-BB71-A842B0AC8A43}" destId="{03AFDAEA-C68B-449B-9ED7-9D7F8BF25155}" srcOrd="1" destOrd="0" presId="urn:microsoft.com/office/officeart/2005/8/layout/hierarchy1"/>
    <dgm:cxn modelId="{9D817BE6-84AB-428B-8F41-320492BCD0B0}" type="presParOf" srcId="{3DCF3216-FB81-4C4D-9A00-B1E9377A5CF4}" destId="{9A5075AB-0F0C-4894-84F9-A1EE108E3D73}" srcOrd="1" destOrd="0" presId="urn:microsoft.com/office/officeart/2005/8/layout/hierarchy1"/>
    <dgm:cxn modelId="{DCB09768-1D71-408F-A332-F82C181F8A35}" type="presParOf" srcId="{9A5075AB-0F0C-4894-84F9-A1EE108E3D73}" destId="{DFE7C2F1-9D3D-49E0-8EAC-1EE1CEBA4E1D}" srcOrd="0" destOrd="0" presId="urn:microsoft.com/office/officeart/2005/8/layout/hierarchy1"/>
    <dgm:cxn modelId="{48E27F79-A672-4F0E-AD9A-CEEF97CF67BD}" type="presParOf" srcId="{9A5075AB-0F0C-4894-84F9-A1EE108E3D73}" destId="{A50619F8-EF79-48C3-8F54-8135B5C3967F}" srcOrd="1" destOrd="0" presId="urn:microsoft.com/office/officeart/2005/8/layout/hierarchy1"/>
    <dgm:cxn modelId="{3A92F255-88F2-48F6-AD0D-9A635702871B}" type="presParOf" srcId="{A50619F8-EF79-48C3-8F54-8135B5C3967F}" destId="{CCC6C4E2-3C4E-4CE6-A1E3-8A0DF2AFD1F4}" srcOrd="0" destOrd="0" presId="urn:microsoft.com/office/officeart/2005/8/layout/hierarchy1"/>
    <dgm:cxn modelId="{4AF3A36C-8C85-4CA9-B5E2-1C9C00CF172B}" type="presParOf" srcId="{CCC6C4E2-3C4E-4CE6-A1E3-8A0DF2AFD1F4}" destId="{BFECD396-8F93-4779-9F50-19526E8D2B4E}" srcOrd="0" destOrd="0" presId="urn:microsoft.com/office/officeart/2005/8/layout/hierarchy1"/>
    <dgm:cxn modelId="{E5E3D664-9C7D-4385-992B-60DD355C2F15}" type="presParOf" srcId="{CCC6C4E2-3C4E-4CE6-A1E3-8A0DF2AFD1F4}" destId="{0C062113-75BD-4B6F-AB23-F82C9DEFADC1}" srcOrd="1" destOrd="0" presId="urn:microsoft.com/office/officeart/2005/8/layout/hierarchy1"/>
    <dgm:cxn modelId="{26439F1B-6C86-494F-A122-B691625C65B5}" type="presParOf" srcId="{A50619F8-EF79-48C3-8F54-8135B5C3967F}" destId="{814660D0-B247-4BC0-84C4-57B8EA535497}" srcOrd="1" destOrd="0" presId="urn:microsoft.com/office/officeart/2005/8/layout/hierarchy1"/>
    <dgm:cxn modelId="{B58BCA94-271D-426A-9440-2B5CBD8A9E21}" type="presParOf" srcId="{9A5075AB-0F0C-4894-84F9-A1EE108E3D73}" destId="{8E9C590A-16FE-4B07-A907-1C302B5AD266}" srcOrd="2" destOrd="0" presId="urn:microsoft.com/office/officeart/2005/8/layout/hierarchy1"/>
    <dgm:cxn modelId="{0D8AB1B6-0D12-4AB1-99D7-A4E01FC8E1C5}" type="presParOf" srcId="{9A5075AB-0F0C-4894-84F9-A1EE108E3D73}" destId="{F9BF2F58-1989-494A-9FAA-7881A8862562}" srcOrd="3" destOrd="0" presId="urn:microsoft.com/office/officeart/2005/8/layout/hierarchy1"/>
    <dgm:cxn modelId="{51CF9A0A-EA17-44AD-ADDE-091E6AB20AD6}" type="presParOf" srcId="{F9BF2F58-1989-494A-9FAA-7881A8862562}" destId="{83DE7657-626C-4E4C-9BA3-DD2660A93C6E}" srcOrd="0" destOrd="0" presId="urn:microsoft.com/office/officeart/2005/8/layout/hierarchy1"/>
    <dgm:cxn modelId="{79B514D9-8F2C-44D0-AD68-14D59B677FC2}" type="presParOf" srcId="{83DE7657-626C-4E4C-9BA3-DD2660A93C6E}" destId="{6817DE86-B6A9-4258-942C-F0A7420765FB}" srcOrd="0" destOrd="0" presId="urn:microsoft.com/office/officeart/2005/8/layout/hierarchy1"/>
    <dgm:cxn modelId="{F9C45A9A-D7F3-444E-BC37-00203A3D7E43}" type="presParOf" srcId="{83DE7657-626C-4E4C-9BA3-DD2660A93C6E}" destId="{DC81F77C-EA53-4156-9BBB-2BC379EC0029}" srcOrd="1" destOrd="0" presId="urn:microsoft.com/office/officeart/2005/8/layout/hierarchy1"/>
    <dgm:cxn modelId="{6EE6FE77-125E-4AF1-A1EF-F34B3FEFC513}" type="presParOf" srcId="{F9BF2F58-1989-494A-9FAA-7881A8862562}" destId="{F3A2FE1C-AEA1-4186-BEE8-F521CAD52306}" srcOrd="1" destOrd="0" presId="urn:microsoft.com/office/officeart/2005/8/layout/hierarchy1"/>
    <dgm:cxn modelId="{480A2B95-5270-462C-AFB1-603257B49CB2}" type="presParOf" srcId="{43EC3172-8836-4C51-8713-C5355327E79E}" destId="{ED5B46B2-4125-4189-9F8E-B8409C9A746A}" srcOrd="2" destOrd="0" presId="urn:microsoft.com/office/officeart/2005/8/layout/hierarchy1"/>
    <dgm:cxn modelId="{1B5AE1A9-2603-4F4B-857F-13386B5486FA}" type="presParOf" srcId="{43EC3172-8836-4C51-8713-C5355327E79E}" destId="{DE826835-2E85-49BB-B341-C6DE7E6FAF16}" srcOrd="3" destOrd="0" presId="urn:microsoft.com/office/officeart/2005/8/layout/hierarchy1"/>
    <dgm:cxn modelId="{7DA38D68-A913-4351-B2DF-D1A486C763CE}" type="presParOf" srcId="{DE826835-2E85-49BB-B341-C6DE7E6FAF16}" destId="{F1A30428-2092-475A-9AC5-F9FAA472861A}" srcOrd="0" destOrd="0" presId="urn:microsoft.com/office/officeart/2005/8/layout/hierarchy1"/>
    <dgm:cxn modelId="{563E67D8-B493-4194-BD92-E010CD9570CD}" type="presParOf" srcId="{F1A30428-2092-475A-9AC5-F9FAA472861A}" destId="{C310D2C0-4CFF-4E2C-8BAC-0DA2B3312067}" srcOrd="0" destOrd="0" presId="urn:microsoft.com/office/officeart/2005/8/layout/hierarchy1"/>
    <dgm:cxn modelId="{3EB364B1-1240-4913-A8DF-5496AD06B6EC}" type="presParOf" srcId="{F1A30428-2092-475A-9AC5-F9FAA472861A}" destId="{3F6726D4-381E-4AA4-9D9A-9E54BF937075}" srcOrd="1" destOrd="0" presId="urn:microsoft.com/office/officeart/2005/8/layout/hierarchy1"/>
    <dgm:cxn modelId="{93C7914B-85C8-4DD0-AA70-922301F90FFE}" type="presParOf" srcId="{DE826835-2E85-49BB-B341-C6DE7E6FAF16}" destId="{AD80FDAF-2658-4072-85BC-45E7F23BFE51}" srcOrd="1" destOrd="0" presId="urn:microsoft.com/office/officeart/2005/8/layout/hierarchy1"/>
    <dgm:cxn modelId="{DFBF4D04-FC38-476B-AA28-61B03D33B65D}" type="presParOf" srcId="{43EC3172-8836-4C51-8713-C5355327E79E}" destId="{88020158-BF60-4FE4-BDB3-EBAFFC44AEA4}" srcOrd="4" destOrd="0" presId="urn:microsoft.com/office/officeart/2005/8/layout/hierarchy1"/>
    <dgm:cxn modelId="{348119BD-100A-43D3-B453-352B59D323DB}" type="presParOf" srcId="{43EC3172-8836-4C51-8713-C5355327E79E}" destId="{68C6F443-6688-47E7-A32D-DE5A2841906B}" srcOrd="5" destOrd="0" presId="urn:microsoft.com/office/officeart/2005/8/layout/hierarchy1"/>
    <dgm:cxn modelId="{AD5B63BD-DB41-4CFA-8133-E7655F3F5D5D}" type="presParOf" srcId="{68C6F443-6688-47E7-A32D-DE5A2841906B}" destId="{769606DA-810D-4133-9E88-B7320D0144A2}" srcOrd="0" destOrd="0" presId="urn:microsoft.com/office/officeart/2005/8/layout/hierarchy1"/>
    <dgm:cxn modelId="{02366350-D369-46A9-B7B5-2EBC96AF937F}" type="presParOf" srcId="{769606DA-810D-4133-9E88-B7320D0144A2}" destId="{D47908EC-CCAA-4708-ADA2-7397C1C53939}" srcOrd="0" destOrd="0" presId="urn:microsoft.com/office/officeart/2005/8/layout/hierarchy1"/>
    <dgm:cxn modelId="{29BE387E-A8C6-4A46-9114-F3488D386BC2}" type="presParOf" srcId="{769606DA-810D-4133-9E88-B7320D0144A2}" destId="{23C4156F-6531-4F74-BF34-6935F956DA22}" srcOrd="1" destOrd="0" presId="urn:microsoft.com/office/officeart/2005/8/layout/hierarchy1"/>
    <dgm:cxn modelId="{A37E163B-2A02-48F0-97D5-87B2AEBC237B}" type="presParOf" srcId="{68C6F443-6688-47E7-A32D-DE5A2841906B}" destId="{DE61C91A-517D-4D03-8FD9-9051A30C8D5C}" srcOrd="1" destOrd="0" presId="urn:microsoft.com/office/officeart/2005/8/layout/hierarchy1"/>
    <dgm:cxn modelId="{694CC701-CD64-4A37-8A87-5001B2E87367}" type="presParOf" srcId="{43EC3172-8836-4C51-8713-C5355327E79E}" destId="{E38AC221-D155-4644-996F-98DEC98412DB}" srcOrd="6" destOrd="0" presId="urn:microsoft.com/office/officeart/2005/8/layout/hierarchy1"/>
    <dgm:cxn modelId="{9D0EE9A4-CE06-41D9-B2B8-C0EBE39C05EF}" type="presParOf" srcId="{43EC3172-8836-4C51-8713-C5355327E79E}" destId="{3B4F9DD4-D286-482B-BF22-7CED7590D19B}" srcOrd="7" destOrd="0" presId="urn:microsoft.com/office/officeart/2005/8/layout/hierarchy1"/>
    <dgm:cxn modelId="{019F99B8-60FC-49E4-9FAB-DFCDD4EA244F}" type="presParOf" srcId="{3B4F9DD4-D286-482B-BF22-7CED7590D19B}" destId="{86B58E6C-11A6-44DA-BEB6-5409E6F7BDE5}" srcOrd="0" destOrd="0" presId="urn:microsoft.com/office/officeart/2005/8/layout/hierarchy1"/>
    <dgm:cxn modelId="{3B699815-7616-4BF9-8D9E-E912E8CB0D6C}" type="presParOf" srcId="{86B58E6C-11A6-44DA-BEB6-5409E6F7BDE5}" destId="{9B2CD9B1-2D86-494D-A7E5-A5CAEAF23A01}" srcOrd="0" destOrd="0" presId="urn:microsoft.com/office/officeart/2005/8/layout/hierarchy1"/>
    <dgm:cxn modelId="{5B6E4F63-91EE-4ADA-9887-089AC11AA775}" type="presParOf" srcId="{86B58E6C-11A6-44DA-BEB6-5409E6F7BDE5}" destId="{283DA6A0-311B-4DFE-B776-BEBB04EF4518}" srcOrd="1" destOrd="0" presId="urn:microsoft.com/office/officeart/2005/8/layout/hierarchy1"/>
    <dgm:cxn modelId="{86C3D98B-EE48-428F-A455-9354C7675759}" type="presParOf" srcId="{3B4F9DD4-D286-482B-BF22-7CED7590D19B}" destId="{150AAFA7-3B91-4398-9A92-2D154BFDAF73}" srcOrd="1" destOrd="0" presId="urn:microsoft.com/office/officeart/2005/8/layout/hierarchy1"/>
    <dgm:cxn modelId="{C1B3E85D-D6DA-4EEC-9DCA-83B6134557B7}" type="presParOf" srcId="{43EC3172-8836-4C51-8713-C5355327E79E}" destId="{8D9B51EB-376D-4301-BB3A-5BB48E54C9C2}" srcOrd="8" destOrd="0" presId="urn:microsoft.com/office/officeart/2005/8/layout/hierarchy1"/>
    <dgm:cxn modelId="{CF7AC356-ECE7-4300-A916-DC93697D3F2B}" type="presParOf" srcId="{43EC3172-8836-4C51-8713-C5355327E79E}" destId="{E91B28E3-19B6-4245-8F4B-6FC56266BD5B}" srcOrd="9" destOrd="0" presId="urn:microsoft.com/office/officeart/2005/8/layout/hierarchy1"/>
    <dgm:cxn modelId="{E99F4254-2A70-47D1-9D95-09EA31751740}" type="presParOf" srcId="{E91B28E3-19B6-4245-8F4B-6FC56266BD5B}" destId="{E0939DE9-4782-49E8-A848-85F441B0FC78}" srcOrd="0" destOrd="0" presId="urn:microsoft.com/office/officeart/2005/8/layout/hierarchy1"/>
    <dgm:cxn modelId="{11FB2F6E-C7F7-4B05-9EEC-EEA9A2059C40}" type="presParOf" srcId="{E0939DE9-4782-49E8-A848-85F441B0FC78}" destId="{FC9D1CD9-5C3A-4671-9943-FC2981DB88DD}" srcOrd="0" destOrd="0" presId="urn:microsoft.com/office/officeart/2005/8/layout/hierarchy1"/>
    <dgm:cxn modelId="{21670260-FC5B-47EF-944F-CA8B6EE8BB6F}" type="presParOf" srcId="{E0939DE9-4782-49E8-A848-85F441B0FC78}" destId="{7A5C5CB2-3911-47C9-8A11-8AF0A14708A0}" srcOrd="1" destOrd="0" presId="urn:microsoft.com/office/officeart/2005/8/layout/hierarchy1"/>
    <dgm:cxn modelId="{595AED07-866D-4C51-88AE-7B8026DAB34C}" type="presParOf" srcId="{E91B28E3-19B6-4245-8F4B-6FC56266BD5B}" destId="{4A929772-F317-48F2-BA79-2F0FDE696FB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987782-5A65-492D-AC52-C788D7D2C18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390D5D4-73A3-489A-B92B-38F604841800}">
      <dgm:prSet phldrT="[Text]"/>
      <dgm:spPr/>
      <dgm:t>
        <a:bodyPr/>
        <a:lstStyle/>
        <a:p>
          <a:r>
            <a:rPr lang="en-GB"/>
            <a:t>Spaceship</a:t>
          </a:r>
        </a:p>
      </dgm:t>
    </dgm:pt>
    <dgm:pt modelId="{3292CB34-C15F-4107-8DF3-5D8462976FA3}" type="parTrans" cxnId="{7F8B0C5A-95A7-4AF3-B976-15BF04780348}">
      <dgm:prSet/>
      <dgm:spPr/>
      <dgm:t>
        <a:bodyPr/>
        <a:lstStyle/>
        <a:p>
          <a:endParaRPr lang="en-GB"/>
        </a:p>
      </dgm:t>
    </dgm:pt>
    <dgm:pt modelId="{60E4B8EE-9D7F-449C-AACE-7D3D32D2AB26}" type="sibTrans" cxnId="{7F8B0C5A-95A7-4AF3-B976-15BF04780348}">
      <dgm:prSet/>
      <dgm:spPr/>
      <dgm:t>
        <a:bodyPr/>
        <a:lstStyle/>
        <a:p>
          <a:endParaRPr lang="en-GB"/>
        </a:p>
      </dgm:t>
    </dgm:pt>
    <dgm:pt modelId="{50898882-F174-48DE-B75D-269FD37EA76C}">
      <dgm:prSet phldrT="[Text]"/>
      <dgm:spPr/>
      <dgm:t>
        <a:bodyPr/>
        <a:lstStyle/>
        <a:p>
          <a:r>
            <a:rPr lang="en-GB"/>
            <a:t>Ship</a:t>
          </a:r>
        </a:p>
      </dgm:t>
    </dgm:pt>
    <dgm:pt modelId="{E143666B-6B14-40C4-8714-41ABBA8F2824}" type="parTrans" cxnId="{FA328425-BBCA-4E67-B5E2-CE5DF250A05D}">
      <dgm:prSet/>
      <dgm:spPr/>
      <dgm:t>
        <a:bodyPr/>
        <a:lstStyle/>
        <a:p>
          <a:endParaRPr lang="en-GB"/>
        </a:p>
      </dgm:t>
    </dgm:pt>
    <dgm:pt modelId="{E62A2DAC-1823-46C9-AD42-22857D8E57E6}" type="sibTrans" cxnId="{FA328425-BBCA-4E67-B5E2-CE5DF250A05D}">
      <dgm:prSet/>
      <dgm:spPr/>
      <dgm:t>
        <a:bodyPr/>
        <a:lstStyle/>
        <a:p>
          <a:endParaRPr lang="en-GB"/>
        </a:p>
      </dgm:t>
    </dgm:pt>
    <dgm:pt modelId="{01A86401-F396-4998-B6F9-F04D785C28F5}">
      <dgm:prSet phldrT="[Text]"/>
      <dgm:spPr/>
      <dgm:t>
        <a:bodyPr/>
        <a:lstStyle/>
        <a:p>
          <a:r>
            <a:rPr lang="en-GB"/>
            <a:t>Torus 1</a:t>
          </a:r>
        </a:p>
      </dgm:t>
    </dgm:pt>
    <dgm:pt modelId="{531C1A9F-E1D1-4197-BAA8-40B1CA94CFBA}" type="parTrans" cxnId="{254D5251-8F9E-423E-8DCE-EC8C22F124E8}">
      <dgm:prSet/>
      <dgm:spPr/>
      <dgm:t>
        <a:bodyPr/>
        <a:lstStyle/>
        <a:p>
          <a:endParaRPr lang="en-GB"/>
        </a:p>
      </dgm:t>
    </dgm:pt>
    <dgm:pt modelId="{C229ECBC-8061-41A0-BFDD-236D0FC7AC73}" type="sibTrans" cxnId="{254D5251-8F9E-423E-8DCE-EC8C22F124E8}">
      <dgm:prSet/>
      <dgm:spPr/>
      <dgm:t>
        <a:bodyPr/>
        <a:lstStyle/>
        <a:p>
          <a:endParaRPr lang="en-GB"/>
        </a:p>
      </dgm:t>
    </dgm:pt>
    <dgm:pt modelId="{CDC96792-177D-443B-A740-53F365C9D79D}">
      <dgm:prSet phldrT="[Text]"/>
      <dgm:spPr/>
      <dgm:t>
        <a:bodyPr/>
        <a:lstStyle/>
        <a:p>
          <a:r>
            <a:rPr lang="en-GB"/>
            <a:t>Torus 2</a:t>
          </a:r>
        </a:p>
      </dgm:t>
    </dgm:pt>
    <dgm:pt modelId="{18CAF457-B6D0-4B58-8BCF-F79248B6A90F}" type="parTrans" cxnId="{529CF8B3-EDAF-43FE-AFAC-CA44146C3A03}">
      <dgm:prSet/>
      <dgm:spPr/>
      <dgm:t>
        <a:bodyPr/>
        <a:lstStyle/>
        <a:p>
          <a:endParaRPr lang="en-GB"/>
        </a:p>
      </dgm:t>
    </dgm:pt>
    <dgm:pt modelId="{6D6C2996-1890-4B84-B00F-D648A1265115}" type="sibTrans" cxnId="{529CF8B3-EDAF-43FE-AFAC-CA44146C3A03}">
      <dgm:prSet/>
      <dgm:spPr/>
      <dgm:t>
        <a:bodyPr/>
        <a:lstStyle/>
        <a:p>
          <a:endParaRPr lang="en-GB"/>
        </a:p>
      </dgm:t>
    </dgm:pt>
    <dgm:pt modelId="{092173F8-75A7-4963-9DA2-F844441E8876}" type="pres">
      <dgm:prSet presAssocID="{0D987782-5A65-492D-AC52-C788D7D2C18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EACB122-5404-4E80-A1EC-FAFE22E0C1F2}" type="pres">
      <dgm:prSet presAssocID="{C390D5D4-73A3-489A-B92B-38F604841800}" presName="hierRoot1" presStyleCnt="0"/>
      <dgm:spPr/>
    </dgm:pt>
    <dgm:pt modelId="{6A98203F-8377-4413-8A20-1480432631C9}" type="pres">
      <dgm:prSet presAssocID="{C390D5D4-73A3-489A-B92B-38F604841800}" presName="composite" presStyleCnt="0"/>
      <dgm:spPr/>
    </dgm:pt>
    <dgm:pt modelId="{55F3DA68-8880-4089-9725-2AFDE5396127}" type="pres">
      <dgm:prSet presAssocID="{C390D5D4-73A3-489A-B92B-38F604841800}" presName="background" presStyleLbl="node0" presStyleIdx="0" presStyleCnt="1"/>
      <dgm:spPr/>
    </dgm:pt>
    <dgm:pt modelId="{7573995C-414A-4A0D-9342-0C68FE6B3D5F}" type="pres">
      <dgm:prSet presAssocID="{C390D5D4-73A3-489A-B92B-38F60484180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39AB40-924C-4C80-9435-D635F4DC8BA0}" type="pres">
      <dgm:prSet presAssocID="{C390D5D4-73A3-489A-B92B-38F604841800}" presName="hierChild2" presStyleCnt="0"/>
      <dgm:spPr/>
    </dgm:pt>
    <dgm:pt modelId="{C05E5010-21CF-463F-9DB0-68879300DFB4}" type="pres">
      <dgm:prSet presAssocID="{E143666B-6B14-40C4-8714-41ABBA8F2824}" presName="Name10" presStyleLbl="parChTrans1D2" presStyleIdx="0" presStyleCnt="3"/>
      <dgm:spPr/>
      <dgm:t>
        <a:bodyPr/>
        <a:lstStyle/>
        <a:p>
          <a:endParaRPr lang="en-US"/>
        </a:p>
      </dgm:t>
    </dgm:pt>
    <dgm:pt modelId="{DCE7FC6E-D922-4387-875E-ABBB38B45740}" type="pres">
      <dgm:prSet presAssocID="{50898882-F174-48DE-B75D-269FD37EA76C}" presName="hierRoot2" presStyleCnt="0"/>
      <dgm:spPr/>
    </dgm:pt>
    <dgm:pt modelId="{F40C401A-93B5-44EE-A2B7-CC10468D8723}" type="pres">
      <dgm:prSet presAssocID="{50898882-F174-48DE-B75D-269FD37EA76C}" presName="composite2" presStyleCnt="0"/>
      <dgm:spPr/>
    </dgm:pt>
    <dgm:pt modelId="{53D214E7-EB3B-4F0B-934F-69A0C5222181}" type="pres">
      <dgm:prSet presAssocID="{50898882-F174-48DE-B75D-269FD37EA76C}" presName="background2" presStyleLbl="node2" presStyleIdx="0" presStyleCnt="3"/>
      <dgm:spPr/>
    </dgm:pt>
    <dgm:pt modelId="{B84C6618-DF0A-4912-89BC-1DCF0D010529}" type="pres">
      <dgm:prSet presAssocID="{50898882-F174-48DE-B75D-269FD37EA76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36E9D-3F58-429B-9599-4BDD72D2BE54}" type="pres">
      <dgm:prSet presAssocID="{50898882-F174-48DE-B75D-269FD37EA76C}" presName="hierChild3" presStyleCnt="0"/>
      <dgm:spPr/>
    </dgm:pt>
    <dgm:pt modelId="{53725C85-3BC3-45AC-9075-CC5E54938F2C}" type="pres">
      <dgm:prSet presAssocID="{531C1A9F-E1D1-4197-BAA8-40B1CA94CFBA}" presName="Name10" presStyleLbl="parChTrans1D2" presStyleIdx="1" presStyleCnt="3"/>
      <dgm:spPr/>
      <dgm:t>
        <a:bodyPr/>
        <a:lstStyle/>
        <a:p>
          <a:endParaRPr lang="en-US"/>
        </a:p>
      </dgm:t>
    </dgm:pt>
    <dgm:pt modelId="{8C938123-8151-4B85-B625-15AD171E46ED}" type="pres">
      <dgm:prSet presAssocID="{01A86401-F396-4998-B6F9-F04D785C28F5}" presName="hierRoot2" presStyleCnt="0"/>
      <dgm:spPr/>
    </dgm:pt>
    <dgm:pt modelId="{B0D266F3-445F-4204-9393-151E3D3D4A63}" type="pres">
      <dgm:prSet presAssocID="{01A86401-F396-4998-B6F9-F04D785C28F5}" presName="composite2" presStyleCnt="0"/>
      <dgm:spPr/>
    </dgm:pt>
    <dgm:pt modelId="{5DC198DF-A065-4073-B7F6-2656854AC636}" type="pres">
      <dgm:prSet presAssocID="{01A86401-F396-4998-B6F9-F04D785C28F5}" presName="background2" presStyleLbl="node2" presStyleIdx="1" presStyleCnt="3"/>
      <dgm:spPr/>
    </dgm:pt>
    <dgm:pt modelId="{99CBEEFB-6864-465C-AF2C-48E508E8230E}" type="pres">
      <dgm:prSet presAssocID="{01A86401-F396-4998-B6F9-F04D785C28F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28596-BCFD-490C-894F-15290300EDBB}" type="pres">
      <dgm:prSet presAssocID="{01A86401-F396-4998-B6F9-F04D785C28F5}" presName="hierChild3" presStyleCnt="0"/>
      <dgm:spPr/>
    </dgm:pt>
    <dgm:pt modelId="{1AAD3C5C-03DD-4F9B-80A1-D8A3ABEFD809}" type="pres">
      <dgm:prSet presAssocID="{18CAF457-B6D0-4B58-8BCF-F79248B6A90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28873EE6-87DF-490F-91E1-6EDB23B2EC00}" type="pres">
      <dgm:prSet presAssocID="{CDC96792-177D-443B-A740-53F365C9D79D}" presName="hierRoot2" presStyleCnt="0"/>
      <dgm:spPr/>
    </dgm:pt>
    <dgm:pt modelId="{3483B3E5-A9E4-4DB4-BA3A-4F4B9B577400}" type="pres">
      <dgm:prSet presAssocID="{CDC96792-177D-443B-A740-53F365C9D79D}" presName="composite2" presStyleCnt="0"/>
      <dgm:spPr/>
    </dgm:pt>
    <dgm:pt modelId="{53B58436-460B-43F2-90AD-1F5DF09A8D39}" type="pres">
      <dgm:prSet presAssocID="{CDC96792-177D-443B-A740-53F365C9D79D}" presName="background2" presStyleLbl="node2" presStyleIdx="2" presStyleCnt="3"/>
      <dgm:spPr/>
    </dgm:pt>
    <dgm:pt modelId="{A55FFAAC-1D4F-4B71-A551-614207B451FB}" type="pres">
      <dgm:prSet presAssocID="{CDC96792-177D-443B-A740-53F365C9D79D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B4B96-AFC7-477E-963E-CEADB315E6C7}" type="pres">
      <dgm:prSet presAssocID="{CDC96792-177D-443B-A740-53F365C9D79D}" presName="hierChild3" presStyleCnt="0"/>
      <dgm:spPr/>
    </dgm:pt>
  </dgm:ptLst>
  <dgm:cxnLst>
    <dgm:cxn modelId="{92F6FF08-871C-482F-950A-B0F5FE3A32B8}" type="presOf" srcId="{0D987782-5A65-492D-AC52-C788D7D2C185}" destId="{092173F8-75A7-4963-9DA2-F844441E8876}" srcOrd="0" destOrd="0" presId="urn:microsoft.com/office/officeart/2005/8/layout/hierarchy1"/>
    <dgm:cxn modelId="{34F58B1A-5286-45D9-A48A-A4347769C2E0}" type="presOf" srcId="{50898882-F174-48DE-B75D-269FD37EA76C}" destId="{B84C6618-DF0A-4912-89BC-1DCF0D010529}" srcOrd="0" destOrd="0" presId="urn:microsoft.com/office/officeart/2005/8/layout/hierarchy1"/>
    <dgm:cxn modelId="{254D5251-8F9E-423E-8DCE-EC8C22F124E8}" srcId="{C390D5D4-73A3-489A-B92B-38F604841800}" destId="{01A86401-F396-4998-B6F9-F04D785C28F5}" srcOrd="1" destOrd="0" parTransId="{531C1A9F-E1D1-4197-BAA8-40B1CA94CFBA}" sibTransId="{C229ECBC-8061-41A0-BFDD-236D0FC7AC73}"/>
    <dgm:cxn modelId="{F28C43EE-478D-4FB7-81B2-39FDC42E3E3E}" type="presOf" srcId="{C390D5D4-73A3-489A-B92B-38F604841800}" destId="{7573995C-414A-4A0D-9342-0C68FE6B3D5F}" srcOrd="0" destOrd="0" presId="urn:microsoft.com/office/officeart/2005/8/layout/hierarchy1"/>
    <dgm:cxn modelId="{2EE707CF-7CD4-48C7-981D-3F9BD525C567}" type="presOf" srcId="{CDC96792-177D-443B-A740-53F365C9D79D}" destId="{A55FFAAC-1D4F-4B71-A551-614207B451FB}" srcOrd="0" destOrd="0" presId="urn:microsoft.com/office/officeart/2005/8/layout/hierarchy1"/>
    <dgm:cxn modelId="{D66DDA63-A03B-47AA-BA6D-05D0C2B286F3}" type="presOf" srcId="{01A86401-F396-4998-B6F9-F04D785C28F5}" destId="{99CBEEFB-6864-465C-AF2C-48E508E8230E}" srcOrd="0" destOrd="0" presId="urn:microsoft.com/office/officeart/2005/8/layout/hierarchy1"/>
    <dgm:cxn modelId="{65CC2787-4102-49D7-8337-6AB22BCA0918}" type="presOf" srcId="{531C1A9F-E1D1-4197-BAA8-40B1CA94CFBA}" destId="{53725C85-3BC3-45AC-9075-CC5E54938F2C}" srcOrd="0" destOrd="0" presId="urn:microsoft.com/office/officeart/2005/8/layout/hierarchy1"/>
    <dgm:cxn modelId="{AEDCB321-6AED-4BA3-B39D-36C6767B6CAD}" type="presOf" srcId="{18CAF457-B6D0-4B58-8BCF-F79248B6A90F}" destId="{1AAD3C5C-03DD-4F9B-80A1-D8A3ABEFD809}" srcOrd="0" destOrd="0" presId="urn:microsoft.com/office/officeart/2005/8/layout/hierarchy1"/>
    <dgm:cxn modelId="{C371A892-42DE-462D-877A-BED1F2F22C39}" type="presOf" srcId="{E143666B-6B14-40C4-8714-41ABBA8F2824}" destId="{C05E5010-21CF-463F-9DB0-68879300DFB4}" srcOrd="0" destOrd="0" presId="urn:microsoft.com/office/officeart/2005/8/layout/hierarchy1"/>
    <dgm:cxn modelId="{7F8B0C5A-95A7-4AF3-B976-15BF04780348}" srcId="{0D987782-5A65-492D-AC52-C788D7D2C185}" destId="{C390D5D4-73A3-489A-B92B-38F604841800}" srcOrd="0" destOrd="0" parTransId="{3292CB34-C15F-4107-8DF3-5D8462976FA3}" sibTransId="{60E4B8EE-9D7F-449C-AACE-7D3D32D2AB26}"/>
    <dgm:cxn modelId="{FA328425-BBCA-4E67-B5E2-CE5DF250A05D}" srcId="{C390D5D4-73A3-489A-B92B-38F604841800}" destId="{50898882-F174-48DE-B75D-269FD37EA76C}" srcOrd="0" destOrd="0" parTransId="{E143666B-6B14-40C4-8714-41ABBA8F2824}" sibTransId="{E62A2DAC-1823-46C9-AD42-22857D8E57E6}"/>
    <dgm:cxn modelId="{529CF8B3-EDAF-43FE-AFAC-CA44146C3A03}" srcId="{C390D5D4-73A3-489A-B92B-38F604841800}" destId="{CDC96792-177D-443B-A740-53F365C9D79D}" srcOrd="2" destOrd="0" parTransId="{18CAF457-B6D0-4B58-8BCF-F79248B6A90F}" sibTransId="{6D6C2996-1890-4B84-B00F-D648A1265115}"/>
    <dgm:cxn modelId="{0263A149-CF85-4310-8E8F-68A5E83DCC97}" type="presParOf" srcId="{092173F8-75A7-4963-9DA2-F844441E8876}" destId="{2EACB122-5404-4E80-A1EC-FAFE22E0C1F2}" srcOrd="0" destOrd="0" presId="urn:microsoft.com/office/officeart/2005/8/layout/hierarchy1"/>
    <dgm:cxn modelId="{7699041D-2730-4A54-9462-EFD5FFCBAA42}" type="presParOf" srcId="{2EACB122-5404-4E80-A1EC-FAFE22E0C1F2}" destId="{6A98203F-8377-4413-8A20-1480432631C9}" srcOrd="0" destOrd="0" presId="urn:microsoft.com/office/officeart/2005/8/layout/hierarchy1"/>
    <dgm:cxn modelId="{073A1E95-A78D-4D75-ADCF-335BBD5BE1A3}" type="presParOf" srcId="{6A98203F-8377-4413-8A20-1480432631C9}" destId="{55F3DA68-8880-4089-9725-2AFDE5396127}" srcOrd="0" destOrd="0" presId="urn:microsoft.com/office/officeart/2005/8/layout/hierarchy1"/>
    <dgm:cxn modelId="{236A22BA-1464-4336-B1CA-7B07560F44F4}" type="presParOf" srcId="{6A98203F-8377-4413-8A20-1480432631C9}" destId="{7573995C-414A-4A0D-9342-0C68FE6B3D5F}" srcOrd="1" destOrd="0" presId="urn:microsoft.com/office/officeart/2005/8/layout/hierarchy1"/>
    <dgm:cxn modelId="{18621BDD-A434-4550-89A0-B2D40BF8C3FF}" type="presParOf" srcId="{2EACB122-5404-4E80-A1EC-FAFE22E0C1F2}" destId="{1339AB40-924C-4C80-9435-D635F4DC8BA0}" srcOrd="1" destOrd="0" presId="urn:microsoft.com/office/officeart/2005/8/layout/hierarchy1"/>
    <dgm:cxn modelId="{527E67FA-AA40-4E2E-9F09-597BF710BDE5}" type="presParOf" srcId="{1339AB40-924C-4C80-9435-D635F4DC8BA0}" destId="{C05E5010-21CF-463F-9DB0-68879300DFB4}" srcOrd="0" destOrd="0" presId="urn:microsoft.com/office/officeart/2005/8/layout/hierarchy1"/>
    <dgm:cxn modelId="{477196A1-2046-450A-8287-4164CA8801FC}" type="presParOf" srcId="{1339AB40-924C-4C80-9435-D635F4DC8BA0}" destId="{DCE7FC6E-D922-4387-875E-ABBB38B45740}" srcOrd="1" destOrd="0" presId="urn:microsoft.com/office/officeart/2005/8/layout/hierarchy1"/>
    <dgm:cxn modelId="{DA4D0794-32FF-4085-BEAD-C0664A41D1BB}" type="presParOf" srcId="{DCE7FC6E-D922-4387-875E-ABBB38B45740}" destId="{F40C401A-93B5-44EE-A2B7-CC10468D8723}" srcOrd="0" destOrd="0" presId="urn:microsoft.com/office/officeart/2005/8/layout/hierarchy1"/>
    <dgm:cxn modelId="{36944D5A-CAF8-4D55-A3D4-A6BD0DF206AA}" type="presParOf" srcId="{F40C401A-93B5-44EE-A2B7-CC10468D8723}" destId="{53D214E7-EB3B-4F0B-934F-69A0C5222181}" srcOrd="0" destOrd="0" presId="urn:microsoft.com/office/officeart/2005/8/layout/hierarchy1"/>
    <dgm:cxn modelId="{0908A879-AB6E-4853-9FF3-E57D70487D89}" type="presParOf" srcId="{F40C401A-93B5-44EE-A2B7-CC10468D8723}" destId="{B84C6618-DF0A-4912-89BC-1DCF0D010529}" srcOrd="1" destOrd="0" presId="urn:microsoft.com/office/officeart/2005/8/layout/hierarchy1"/>
    <dgm:cxn modelId="{985B081C-BB72-4E09-BE57-E0F0A2CB0517}" type="presParOf" srcId="{DCE7FC6E-D922-4387-875E-ABBB38B45740}" destId="{4BA36E9D-3F58-429B-9599-4BDD72D2BE54}" srcOrd="1" destOrd="0" presId="urn:microsoft.com/office/officeart/2005/8/layout/hierarchy1"/>
    <dgm:cxn modelId="{BA278945-1047-41F4-A7A7-79D9F6D56462}" type="presParOf" srcId="{1339AB40-924C-4C80-9435-D635F4DC8BA0}" destId="{53725C85-3BC3-45AC-9075-CC5E54938F2C}" srcOrd="2" destOrd="0" presId="urn:microsoft.com/office/officeart/2005/8/layout/hierarchy1"/>
    <dgm:cxn modelId="{996C293C-EC83-4EA8-8B63-D7D0086D1C7D}" type="presParOf" srcId="{1339AB40-924C-4C80-9435-D635F4DC8BA0}" destId="{8C938123-8151-4B85-B625-15AD171E46ED}" srcOrd="3" destOrd="0" presId="urn:microsoft.com/office/officeart/2005/8/layout/hierarchy1"/>
    <dgm:cxn modelId="{1E644F41-D9F3-4FA9-BF47-19F6151C958A}" type="presParOf" srcId="{8C938123-8151-4B85-B625-15AD171E46ED}" destId="{B0D266F3-445F-4204-9393-151E3D3D4A63}" srcOrd="0" destOrd="0" presId="urn:microsoft.com/office/officeart/2005/8/layout/hierarchy1"/>
    <dgm:cxn modelId="{C400ED41-E106-4BF1-AD5D-36059B3C8220}" type="presParOf" srcId="{B0D266F3-445F-4204-9393-151E3D3D4A63}" destId="{5DC198DF-A065-4073-B7F6-2656854AC636}" srcOrd="0" destOrd="0" presId="urn:microsoft.com/office/officeart/2005/8/layout/hierarchy1"/>
    <dgm:cxn modelId="{B40A5040-6755-45B9-A831-AC6F8B79777E}" type="presParOf" srcId="{B0D266F3-445F-4204-9393-151E3D3D4A63}" destId="{99CBEEFB-6864-465C-AF2C-48E508E8230E}" srcOrd="1" destOrd="0" presId="urn:microsoft.com/office/officeart/2005/8/layout/hierarchy1"/>
    <dgm:cxn modelId="{A34ADA39-D4E7-4B0F-9152-3B0F78CB9D49}" type="presParOf" srcId="{8C938123-8151-4B85-B625-15AD171E46ED}" destId="{1CC28596-BCFD-490C-894F-15290300EDBB}" srcOrd="1" destOrd="0" presId="urn:microsoft.com/office/officeart/2005/8/layout/hierarchy1"/>
    <dgm:cxn modelId="{73FB61BB-F74E-42CE-87EE-896AD5AE1DC5}" type="presParOf" srcId="{1339AB40-924C-4C80-9435-D635F4DC8BA0}" destId="{1AAD3C5C-03DD-4F9B-80A1-D8A3ABEFD809}" srcOrd="4" destOrd="0" presId="urn:microsoft.com/office/officeart/2005/8/layout/hierarchy1"/>
    <dgm:cxn modelId="{0FF92125-0B3E-4559-8F2C-D89CB67D42B4}" type="presParOf" srcId="{1339AB40-924C-4C80-9435-D635F4DC8BA0}" destId="{28873EE6-87DF-490F-91E1-6EDB23B2EC00}" srcOrd="5" destOrd="0" presId="urn:microsoft.com/office/officeart/2005/8/layout/hierarchy1"/>
    <dgm:cxn modelId="{0A26201A-6C69-4D3E-ABD9-D1CB700E7445}" type="presParOf" srcId="{28873EE6-87DF-490F-91E1-6EDB23B2EC00}" destId="{3483B3E5-A9E4-4DB4-BA3A-4F4B9B577400}" srcOrd="0" destOrd="0" presId="urn:microsoft.com/office/officeart/2005/8/layout/hierarchy1"/>
    <dgm:cxn modelId="{CB213D83-5EEA-446F-A40C-FC72678C02AB}" type="presParOf" srcId="{3483B3E5-A9E4-4DB4-BA3A-4F4B9B577400}" destId="{53B58436-460B-43F2-90AD-1F5DF09A8D39}" srcOrd="0" destOrd="0" presId="urn:microsoft.com/office/officeart/2005/8/layout/hierarchy1"/>
    <dgm:cxn modelId="{49709833-3441-4D47-931E-9E4979A2A7D8}" type="presParOf" srcId="{3483B3E5-A9E4-4DB4-BA3A-4F4B9B577400}" destId="{A55FFAAC-1D4F-4B71-A551-614207B451FB}" srcOrd="1" destOrd="0" presId="urn:microsoft.com/office/officeart/2005/8/layout/hierarchy1"/>
    <dgm:cxn modelId="{D0D345C6-66D4-411E-8AF2-EBBA3E032ADC}" type="presParOf" srcId="{28873EE6-87DF-490F-91E1-6EDB23B2EC00}" destId="{A5DB4B96-AFC7-477E-963E-CEADB315E6C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51EB-376D-4301-BB3A-5BB48E54C9C2}">
      <dsp:nvSpPr>
        <dsp:cNvPr id="0" name=""/>
        <dsp:cNvSpPr/>
      </dsp:nvSpPr>
      <dsp:spPr>
        <a:xfrm>
          <a:off x="2950547" y="1051881"/>
          <a:ext cx="2027396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2027396" y="164380"/>
              </a:lnTo>
              <a:lnTo>
                <a:pt x="2027396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AC221-D155-4644-996F-98DEC98412DB}">
      <dsp:nvSpPr>
        <dsp:cNvPr id="0" name=""/>
        <dsp:cNvSpPr/>
      </dsp:nvSpPr>
      <dsp:spPr>
        <a:xfrm>
          <a:off x="2950547" y="1051881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1013698" y="164380"/>
              </a:lnTo>
              <a:lnTo>
                <a:pt x="1013698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20158-BF60-4FE4-BDB3-EBAFFC44AEA4}">
      <dsp:nvSpPr>
        <dsp:cNvPr id="0" name=""/>
        <dsp:cNvSpPr/>
      </dsp:nvSpPr>
      <dsp:spPr>
        <a:xfrm>
          <a:off x="2904827" y="1051881"/>
          <a:ext cx="91440" cy="241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46B2-4125-4189-9F8E-B8409C9A746A}">
      <dsp:nvSpPr>
        <dsp:cNvPr id="0" name=""/>
        <dsp:cNvSpPr/>
      </dsp:nvSpPr>
      <dsp:spPr>
        <a:xfrm>
          <a:off x="1936849" y="1051881"/>
          <a:ext cx="1013698" cy="241214"/>
        </a:xfrm>
        <a:custGeom>
          <a:avLst/>
          <a:gdLst/>
          <a:ahLst/>
          <a:cxnLst/>
          <a:rect l="0" t="0" r="0" b="0"/>
          <a:pathLst>
            <a:path>
              <a:moveTo>
                <a:pt x="1013698" y="0"/>
              </a:moveTo>
              <a:lnTo>
                <a:pt x="1013698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C590A-16FE-4B07-A907-1C302B5AD266}">
      <dsp:nvSpPr>
        <dsp:cNvPr id="0" name=""/>
        <dsp:cNvSpPr/>
      </dsp:nvSpPr>
      <dsp:spPr>
        <a:xfrm>
          <a:off x="923151" y="1819757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80"/>
              </a:lnTo>
              <a:lnTo>
                <a:pt x="506849" y="164380"/>
              </a:lnTo>
              <a:lnTo>
                <a:pt x="506849" y="241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7C2F1-9D3D-49E0-8EAC-1EE1CEBA4E1D}">
      <dsp:nvSpPr>
        <dsp:cNvPr id="0" name=""/>
        <dsp:cNvSpPr/>
      </dsp:nvSpPr>
      <dsp:spPr>
        <a:xfrm>
          <a:off x="416302" y="1819757"/>
          <a:ext cx="506849" cy="241214"/>
        </a:xfrm>
        <a:custGeom>
          <a:avLst/>
          <a:gdLst/>
          <a:ahLst/>
          <a:cxnLst/>
          <a:rect l="0" t="0" r="0" b="0"/>
          <a:pathLst>
            <a:path>
              <a:moveTo>
                <a:pt x="506849" y="0"/>
              </a:moveTo>
              <a:lnTo>
                <a:pt x="506849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CEF84-0B88-4CCA-8812-C474CDC78514}">
      <dsp:nvSpPr>
        <dsp:cNvPr id="0" name=""/>
        <dsp:cNvSpPr/>
      </dsp:nvSpPr>
      <dsp:spPr>
        <a:xfrm>
          <a:off x="923151" y="1051881"/>
          <a:ext cx="2027396" cy="241214"/>
        </a:xfrm>
        <a:custGeom>
          <a:avLst/>
          <a:gdLst/>
          <a:ahLst/>
          <a:cxnLst/>
          <a:rect l="0" t="0" r="0" b="0"/>
          <a:pathLst>
            <a:path>
              <a:moveTo>
                <a:pt x="2027396" y="0"/>
              </a:moveTo>
              <a:lnTo>
                <a:pt x="2027396" y="164380"/>
              </a:lnTo>
              <a:lnTo>
                <a:pt x="0" y="164380"/>
              </a:lnTo>
              <a:lnTo>
                <a:pt x="0" y="241214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1ED5C-A4FD-424C-A5DA-069C595CEC9C}">
      <dsp:nvSpPr>
        <dsp:cNvPr id="0" name=""/>
        <dsp:cNvSpPr/>
      </dsp:nvSpPr>
      <dsp:spPr>
        <a:xfrm>
          <a:off x="2535852" y="525219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2898D3-7514-41A1-BF9E-F2E01BD7B599}">
      <dsp:nvSpPr>
        <dsp:cNvPr id="0" name=""/>
        <dsp:cNvSpPr/>
      </dsp:nvSpPr>
      <dsp:spPr>
        <a:xfrm>
          <a:off x="2628007" y="612765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Model </a:t>
          </a:r>
          <a:br>
            <a:rPr lang="en-GB" sz="900" kern="1200"/>
          </a:br>
          <a:r>
            <a:rPr lang="en-GB" sz="900" kern="1200"/>
            <a:t>[AABB]</a:t>
          </a:r>
        </a:p>
      </dsp:txBody>
      <dsp:txXfrm>
        <a:off x="2643432" y="628190"/>
        <a:ext cx="798539" cy="495812"/>
      </dsp:txXfrm>
    </dsp:sp>
    <dsp:sp modelId="{FB318027-3ABE-4253-95D8-E945EB39D4A3}">
      <dsp:nvSpPr>
        <dsp:cNvPr id="0" name=""/>
        <dsp:cNvSpPr/>
      </dsp:nvSpPr>
      <dsp:spPr>
        <a:xfrm>
          <a:off x="508456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AFDAEA-C68B-449B-9ED7-9D7F8BF25155}">
      <dsp:nvSpPr>
        <dsp:cNvPr id="0" name=""/>
        <dsp:cNvSpPr/>
      </dsp:nvSpPr>
      <dsp:spPr>
        <a:xfrm>
          <a:off x="600610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ObjectModel</a:t>
          </a:r>
        </a:p>
      </dsp:txBody>
      <dsp:txXfrm>
        <a:off x="616035" y="1396067"/>
        <a:ext cx="798539" cy="495812"/>
      </dsp:txXfrm>
    </dsp:sp>
    <dsp:sp modelId="{BFECD396-8F93-4779-9F50-19526E8D2B4E}">
      <dsp:nvSpPr>
        <dsp:cNvPr id="0" name=""/>
        <dsp:cNvSpPr/>
      </dsp:nvSpPr>
      <dsp:spPr>
        <a:xfrm>
          <a:off x="1607" y="2060971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062113-75BD-4B6F-AB23-F82C9DEFADC1}">
      <dsp:nvSpPr>
        <dsp:cNvPr id="0" name=""/>
        <dsp:cNvSpPr/>
      </dsp:nvSpPr>
      <dsp:spPr>
        <a:xfrm>
          <a:off x="93761" y="2148518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Asteroid</a:t>
          </a:r>
        </a:p>
      </dsp:txBody>
      <dsp:txXfrm>
        <a:off x="109186" y="2163943"/>
        <a:ext cx="798539" cy="495812"/>
      </dsp:txXfrm>
    </dsp:sp>
    <dsp:sp modelId="{6817DE86-B6A9-4258-942C-F0A7420765FB}">
      <dsp:nvSpPr>
        <dsp:cNvPr id="0" name=""/>
        <dsp:cNvSpPr/>
      </dsp:nvSpPr>
      <dsp:spPr>
        <a:xfrm>
          <a:off x="1015305" y="2060971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81F77C-EA53-4156-9BBB-2BC379EC0029}">
      <dsp:nvSpPr>
        <dsp:cNvPr id="0" name=""/>
        <dsp:cNvSpPr/>
      </dsp:nvSpPr>
      <dsp:spPr>
        <a:xfrm>
          <a:off x="1107459" y="2148518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Sun</a:t>
          </a:r>
        </a:p>
      </dsp:txBody>
      <dsp:txXfrm>
        <a:off x="1122884" y="2163943"/>
        <a:ext cx="798539" cy="495812"/>
      </dsp:txXfrm>
    </dsp:sp>
    <dsp:sp modelId="{C310D2C0-4CFF-4E2C-8BAC-0DA2B3312067}">
      <dsp:nvSpPr>
        <dsp:cNvPr id="0" name=""/>
        <dsp:cNvSpPr/>
      </dsp:nvSpPr>
      <dsp:spPr>
        <a:xfrm>
          <a:off x="1522154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6726D4-381E-4AA4-9D9A-9E54BF937075}">
      <dsp:nvSpPr>
        <dsp:cNvPr id="0" name=""/>
        <dsp:cNvSpPr/>
      </dsp:nvSpPr>
      <dsp:spPr>
        <a:xfrm>
          <a:off x="1614308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Spaceship</a:t>
          </a:r>
        </a:p>
      </dsp:txBody>
      <dsp:txXfrm>
        <a:off x="1629733" y="1396067"/>
        <a:ext cx="798539" cy="495812"/>
      </dsp:txXfrm>
    </dsp:sp>
    <dsp:sp modelId="{D47908EC-CCAA-4708-ADA2-7397C1C53939}">
      <dsp:nvSpPr>
        <dsp:cNvPr id="0" name=""/>
        <dsp:cNvSpPr/>
      </dsp:nvSpPr>
      <dsp:spPr>
        <a:xfrm>
          <a:off x="2535852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C4156F-6531-4F74-BF34-6935F956DA22}">
      <dsp:nvSpPr>
        <dsp:cNvPr id="0" name=""/>
        <dsp:cNvSpPr/>
      </dsp:nvSpPr>
      <dsp:spPr>
        <a:xfrm>
          <a:off x="2628007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Star</a:t>
          </a:r>
        </a:p>
      </dsp:txBody>
      <dsp:txXfrm>
        <a:off x="2643432" y="1396067"/>
        <a:ext cx="798539" cy="495812"/>
      </dsp:txXfrm>
    </dsp:sp>
    <dsp:sp modelId="{9B2CD9B1-2D86-494D-A7E5-A5CAEAF23A01}">
      <dsp:nvSpPr>
        <dsp:cNvPr id="0" name=""/>
        <dsp:cNvSpPr/>
      </dsp:nvSpPr>
      <dsp:spPr>
        <a:xfrm>
          <a:off x="3549550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DA6A0-311B-4DFE-B776-BEBB04EF4518}">
      <dsp:nvSpPr>
        <dsp:cNvPr id="0" name=""/>
        <dsp:cNvSpPr/>
      </dsp:nvSpPr>
      <dsp:spPr>
        <a:xfrm>
          <a:off x="3641705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Text</a:t>
          </a:r>
        </a:p>
      </dsp:txBody>
      <dsp:txXfrm>
        <a:off x="3657130" y="1396067"/>
        <a:ext cx="798539" cy="495812"/>
      </dsp:txXfrm>
    </dsp:sp>
    <dsp:sp modelId="{FC9D1CD9-5C3A-4671-9943-FC2981DB88DD}">
      <dsp:nvSpPr>
        <dsp:cNvPr id="0" name=""/>
        <dsp:cNvSpPr/>
      </dsp:nvSpPr>
      <dsp:spPr>
        <a:xfrm>
          <a:off x="4563248" y="1293095"/>
          <a:ext cx="829389" cy="5266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5C5CB2-3911-47C9-8A11-8AF0A14708A0}">
      <dsp:nvSpPr>
        <dsp:cNvPr id="0" name=""/>
        <dsp:cNvSpPr/>
      </dsp:nvSpPr>
      <dsp:spPr>
        <a:xfrm>
          <a:off x="4655403" y="1380642"/>
          <a:ext cx="829389" cy="526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RandomItem</a:t>
          </a:r>
        </a:p>
      </dsp:txBody>
      <dsp:txXfrm>
        <a:off x="4670828" y="1396067"/>
        <a:ext cx="798539" cy="495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AD3C5C-03DD-4F9B-80A1-D8A3ABEFD809}">
      <dsp:nvSpPr>
        <dsp:cNvPr id="0" name=""/>
        <dsp:cNvSpPr/>
      </dsp:nvSpPr>
      <dsp:spPr>
        <a:xfrm>
          <a:off x="2685469" y="660821"/>
          <a:ext cx="1270069" cy="302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53"/>
              </a:lnTo>
              <a:lnTo>
                <a:pt x="1270069" y="205953"/>
              </a:lnTo>
              <a:lnTo>
                <a:pt x="1270069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25C85-3BC3-45AC-9075-CC5E54938F2C}">
      <dsp:nvSpPr>
        <dsp:cNvPr id="0" name=""/>
        <dsp:cNvSpPr/>
      </dsp:nvSpPr>
      <dsp:spPr>
        <a:xfrm>
          <a:off x="2639749" y="660821"/>
          <a:ext cx="91440" cy="3022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E5010-21CF-463F-9DB0-68879300DFB4}">
      <dsp:nvSpPr>
        <dsp:cNvPr id="0" name=""/>
        <dsp:cNvSpPr/>
      </dsp:nvSpPr>
      <dsp:spPr>
        <a:xfrm>
          <a:off x="1415400" y="660821"/>
          <a:ext cx="1270069" cy="302218"/>
        </a:xfrm>
        <a:custGeom>
          <a:avLst/>
          <a:gdLst/>
          <a:ahLst/>
          <a:cxnLst/>
          <a:rect l="0" t="0" r="0" b="0"/>
          <a:pathLst>
            <a:path>
              <a:moveTo>
                <a:pt x="1270069" y="0"/>
              </a:moveTo>
              <a:lnTo>
                <a:pt x="1270069" y="205953"/>
              </a:lnTo>
              <a:lnTo>
                <a:pt x="0" y="205953"/>
              </a:lnTo>
              <a:lnTo>
                <a:pt x="0" y="302218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3DA68-8880-4089-9725-2AFDE5396127}">
      <dsp:nvSpPr>
        <dsp:cNvPr id="0" name=""/>
        <dsp:cNvSpPr/>
      </dsp:nvSpPr>
      <dsp:spPr>
        <a:xfrm>
          <a:off x="2165895" y="962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73995C-414A-4A0D-9342-0C68FE6B3D5F}">
      <dsp:nvSpPr>
        <dsp:cNvPr id="0" name=""/>
        <dsp:cNvSpPr/>
      </dsp:nvSpPr>
      <dsp:spPr>
        <a:xfrm>
          <a:off x="2281356" y="110650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Spaceship</a:t>
          </a:r>
        </a:p>
      </dsp:txBody>
      <dsp:txXfrm>
        <a:off x="2300683" y="129977"/>
        <a:ext cx="1000493" cy="621204"/>
      </dsp:txXfrm>
    </dsp:sp>
    <dsp:sp modelId="{53D214E7-EB3B-4F0B-934F-69A0C5222181}">
      <dsp:nvSpPr>
        <dsp:cNvPr id="0" name=""/>
        <dsp:cNvSpPr/>
      </dsp:nvSpPr>
      <dsp:spPr>
        <a:xfrm>
          <a:off x="895826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C6618-DF0A-4912-89BC-1DCF0D010529}">
      <dsp:nvSpPr>
        <dsp:cNvPr id="0" name=""/>
        <dsp:cNvSpPr/>
      </dsp:nvSpPr>
      <dsp:spPr>
        <a:xfrm>
          <a:off x="1011287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Ship</a:t>
          </a:r>
        </a:p>
      </dsp:txBody>
      <dsp:txXfrm>
        <a:off x="1030614" y="1092055"/>
        <a:ext cx="1000493" cy="621204"/>
      </dsp:txXfrm>
    </dsp:sp>
    <dsp:sp modelId="{5DC198DF-A065-4073-B7F6-2656854AC636}">
      <dsp:nvSpPr>
        <dsp:cNvPr id="0" name=""/>
        <dsp:cNvSpPr/>
      </dsp:nvSpPr>
      <dsp:spPr>
        <a:xfrm>
          <a:off x="2165895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CBEEFB-6864-465C-AF2C-48E508E8230E}">
      <dsp:nvSpPr>
        <dsp:cNvPr id="0" name=""/>
        <dsp:cNvSpPr/>
      </dsp:nvSpPr>
      <dsp:spPr>
        <a:xfrm>
          <a:off x="2281356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Torus 1</a:t>
          </a:r>
        </a:p>
      </dsp:txBody>
      <dsp:txXfrm>
        <a:off x="2300683" y="1092055"/>
        <a:ext cx="1000493" cy="621204"/>
      </dsp:txXfrm>
    </dsp:sp>
    <dsp:sp modelId="{53B58436-460B-43F2-90AD-1F5DF09A8D39}">
      <dsp:nvSpPr>
        <dsp:cNvPr id="0" name=""/>
        <dsp:cNvSpPr/>
      </dsp:nvSpPr>
      <dsp:spPr>
        <a:xfrm>
          <a:off x="3435965" y="963040"/>
          <a:ext cx="1039147" cy="659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FFAAC-1D4F-4B71-A551-614207B451FB}">
      <dsp:nvSpPr>
        <dsp:cNvPr id="0" name=""/>
        <dsp:cNvSpPr/>
      </dsp:nvSpPr>
      <dsp:spPr>
        <a:xfrm>
          <a:off x="3551426" y="1072728"/>
          <a:ext cx="1039147" cy="659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Torus 2</a:t>
          </a:r>
        </a:p>
      </dsp:txBody>
      <dsp:txXfrm>
        <a:off x="3570753" y="1092055"/>
        <a:ext cx="1000493" cy="621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5F3B6C3F624D6AA13FB04A9AA39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02ACB-6754-43E8-8C77-505E83D78314}"/>
      </w:docPartPr>
      <w:docPartBody>
        <w:p w:rsidR="008279CF" w:rsidRDefault="00B01112">
          <w:pPr>
            <w:pStyle w:val="165F3B6C3F624D6AA13FB04A9AA3900D"/>
          </w:pPr>
          <w:r>
            <w:rPr>
              <w:rFonts w:asciiTheme="majorHAnsi" w:eastAsiaTheme="majorEastAsia" w:hAnsiTheme="majorHAnsi" w:cstheme="majorBidi"/>
              <w:caps/>
              <w:color w:val="1F497D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3E1188375B8A459E82F9EEFB18058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C1E5-6EC4-4599-A084-12F1B63D84FC}"/>
      </w:docPartPr>
      <w:docPartBody>
        <w:p w:rsidR="008279CF" w:rsidRDefault="00B01112">
          <w:pPr>
            <w:pStyle w:val="3E1188375B8A459E82F9EEFB18058C96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1BD326FDE96E40D1A2B22BA8E659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94F9-97E8-4F37-B3A1-54A138DFC877}"/>
      </w:docPartPr>
      <w:docPartBody>
        <w:p w:rsidR="008279CF" w:rsidRDefault="00B01112">
          <w:pPr>
            <w:pStyle w:val="1BD326FDE96E40D1A2B22BA8E65956E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A98C63A6E6324DFD9DB33BDBB5266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C3F5-5511-4028-97C4-CC40E23E9689}"/>
      </w:docPartPr>
      <w:docPartBody>
        <w:p w:rsidR="008279CF" w:rsidRDefault="00B01112">
          <w:pPr>
            <w:pStyle w:val="A98C63A6E6324DFD9DB33BDBB52664C5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12"/>
    <w:rsid w:val="008279CF"/>
    <w:rsid w:val="00B01112"/>
    <w:rsid w:val="00D6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5F3B6C3F624D6AA13FB04A9AA3900D">
    <w:name w:val="165F3B6C3F624D6AA13FB04A9AA3900D"/>
  </w:style>
  <w:style w:type="paragraph" w:customStyle="1" w:styleId="3E1188375B8A459E82F9EEFB18058C96">
    <w:name w:val="3E1188375B8A459E82F9EEFB18058C96"/>
  </w:style>
  <w:style w:type="paragraph" w:customStyle="1" w:styleId="1BD326FDE96E40D1A2B22BA8E65956EE">
    <w:name w:val="1BD326FDE96E40D1A2B22BA8E65956EE"/>
  </w:style>
  <w:style w:type="paragraph" w:customStyle="1" w:styleId="9715B2D09C40497EA343A03725072F4E">
    <w:name w:val="9715B2D09C40497EA343A03725072F4E"/>
  </w:style>
  <w:style w:type="paragraph" w:customStyle="1" w:styleId="A98C63A6E6324DFD9DB33BDBB52664C5">
    <w:name w:val="A98C63A6E6324DFD9DB33BDBB52664C5"/>
  </w:style>
  <w:style w:type="paragraph" w:customStyle="1" w:styleId="AC6DF86A7A5440CDB39976DB19866166">
    <w:name w:val="AC6DF86A7A5440CDB39976DB1986616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C0504D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386AA4FE536E4760BBB8060CB29742C6">
    <w:name w:val="386AA4FE536E4760BBB8060CB29742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5F3B6C3F624D6AA13FB04A9AA3900D">
    <w:name w:val="165F3B6C3F624D6AA13FB04A9AA3900D"/>
  </w:style>
  <w:style w:type="paragraph" w:customStyle="1" w:styleId="3E1188375B8A459E82F9EEFB18058C96">
    <w:name w:val="3E1188375B8A459E82F9EEFB18058C96"/>
  </w:style>
  <w:style w:type="paragraph" w:customStyle="1" w:styleId="1BD326FDE96E40D1A2B22BA8E65956EE">
    <w:name w:val="1BD326FDE96E40D1A2B22BA8E65956EE"/>
  </w:style>
  <w:style w:type="paragraph" w:customStyle="1" w:styleId="9715B2D09C40497EA343A03725072F4E">
    <w:name w:val="9715B2D09C40497EA343A03725072F4E"/>
  </w:style>
  <w:style w:type="paragraph" w:customStyle="1" w:styleId="A98C63A6E6324DFD9DB33BDBB52664C5">
    <w:name w:val="A98C63A6E6324DFD9DB33BDBB52664C5"/>
  </w:style>
  <w:style w:type="paragraph" w:customStyle="1" w:styleId="AC6DF86A7A5440CDB39976DB19866166">
    <w:name w:val="AC6DF86A7A5440CDB39976DB1986616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1F497D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4F81BD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C0504D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386AA4FE536E4760BBB8060CB29742C6">
    <w:name w:val="386AA4FE536E4760BBB8060CB2974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EB18281-D4EA-47A8-B71D-8ABEF336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80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Γραφικά Ι</vt:lpstr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ΓραφικA Ι</dc:title>
  <dc:subject>INTERSTELLAR GAME</dc:subject>
  <dc:creator>Στεφανος -</dc:creator>
  <cp:keywords/>
  <cp:lastModifiedBy>Orestis Melkonian</cp:lastModifiedBy>
  <cp:revision>7</cp:revision>
  <dcterms:created xsi:type="dcterms:W3CDTF">2015-01-21T13:22:00Z</dcterms:created>
  <dcterms:modified xsi:type="dcterms:W3CDTF">2015-01-21T18:13:00Z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